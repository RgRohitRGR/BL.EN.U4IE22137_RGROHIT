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C323" w14:textId="77777777" w:rsidR="576062CF" w:rsidRDefault="576062CF" w:rsidP="00FD478C"/>
    <w:p w14:paraId="2D98CA77" w14:textId="77777777" w:rsidR="576062CF" w:rsidRDefault="576062CF" w:rsidP="00FD478C"/>
    <w:p w14:paraId="599C0C46" w14:textId="77777777" w:rsidR="576062CF" w:rsidRDefault="576062CF" w:rsidP="00FD478C"/>
    <w:p w14:paraId="528FB97D" w14:textId="77777777" w:rsidR="576062CF" w:rsidRDefault="576062CF" w:rsidP="00FD478C"/>
    <w:p w14:paraId="6ECBC500" w14:textId="36B2B043" w:rsidR="576062CF" w:rsidRPr="00BE64A2" w:rsidRDefault="00A74444" w:rsidP="00FD478C">
      <w:pPr>
        <w:pStyle w:val="Title"/>
        <w:rPr>
          <w:sz w:val="60"/>
          <w:szCs w:val="60"/>
        </w:rPr>
      </w:pPr>
      <w:r w:rsidRPr="00BE64A2">
        <w:rPr>
          <w:sz w:val="60"/>
          <w:szCs w:val="60"/>
        </w:rPr>
        <w:t>MACHINE LEARNING ASSIGNMENT 1</w:t>
      </w:r>
      <w:r w:rsidR="576062CF" w:rsidRPr="00BE64A2">
        <w:rPr>
          <w:sz w:val="60"/>
          <w:szCs w:val="60"/>
        </w:rPr>
        <w:t xml:space="preserve"> </w:t>
      </w:r>
    </w:p>
    <w:p w14:paraId="1A5193FA" w14:textId="3D8039CC" w:rsidR="576062CF" w:rsidRDefault="00FD478C" w:rsidP="00FD478C">
      <w:pPr>
        <w:pStyle w:val="Subtitle"/>
      </w:pPr>
      <w:r w:rsidRPr="00FD478C">
        <w:t xml:space="preserve"> </w:t>
      </w:r>
    </w:p>
    <w:p w14:paraId="585D4CE0" w14:textId="77777777" w:rsidR="00A74444" w:rsidRPr="00BE64A2" w:rsidRDefault="00A74444" w:rsidP="00FD478C">
      <w:pPr>
        <w:pStyle w:val="Subtitle"/>
        <w:rPr>
          <w:sz w:val="40"/>
          <w:szCs w:val="40"/>
        </w:rPr>
      </w:pPr>
      <w:r w:rsidRPr="00BE64A2">
        <w:rPr>
          <w:sz w:val="40"/>
          <w:szCs w:val="40"/>
        </w:rPr>
        <w:t>R G ROHIT</w:t>
      </w:r>
    </w:p>
    <w:p w14:paraId="0ECD5896" w14:textId="77777777" w:rsidR="00A74444" w:rsidRPr="00BE64A2" w:rsidRDefault="00A74444" w:rsidP="00FD478C">
      <w:pPr>
        <w:pStyle w:val="Subtitle"/>
        <w:rPr>
          <w:sz w:val="40"/>
          <w:szCs w:val="40"/>
        </w:rPr>
      </w:pPr>
      <w:r w:rsidRPr="00BE64A2">
        <w:rPr>
          <w:sz w:val="40"/>
          <w:szCs w:val="40"/>
        </w:rPr>
        <w:t>K RAHUL RAO</w:t>
      </w:r>
    </w:p>
    <w:p w14:paraId="46A6A4C7" w14:textId="0E259DDF" w:rsidR="00FD478C" w:rsidRPr="00BE64A2" w:rsidRDefault="00A74444" w:rsidP="00FD478C">
      <w:pPr>
        <w:pStyle w:val="Subtitle"/>
        <w:rPr>
          <w:sz w:val="40"/>
          <w:szCs w:val="40"/>
        </w:rPr>
      </w:pPr>
      <w:r w:rsidRPr="00BE64A2">
        <w:rPr>
          <w:sz w:val="40"/>
          <w:szCs w:val="40"/>
        </w:rPr>
        <w:t>BHARATH TEJA</w:t>
      </w:r>
      <w:r w:rsidR="00FD478C" w:rsidRPr="00BE64A2">
        <w:rPr>
          <w:sz w:val="40"/>
          <w:szCs w:val="40"/>
        </w:rPr>
        <w:t xml:space="preserve"> </w:t>
      </w:r>
    </w:p>
    <w:p w14:paraId="020C40A9" w14:textId="12C33364" w:rsidR="00FD478C" w:rsidRPr="00BE64A2" w:rsidRDefault="00A74444" w:rsidP="00FD478C">
      <w:pPr>
        <w:pStyle w:val="Subtitle"/>
        <w:rPr>
          <w:sz w:val="40"/>
          <w:szCs w:val="40"/>
        </w:rPr>
      </w:pPr>
      <w:r w:rsidRPr="00BE64A2">
        <w:rPr>
          <w:sz w:val="40"/>
          <w:szCs w:val="40"/>
        </w:rPr>
        <w:t>Amrita Vishwa Vidyapeetham</w:t>
      </w:r>
    </w:p>
    <w:p w14:paraId="2B19491F" w14:textId="377307A0" w:rsidR="00FD478C" w:rsidRPr="00BE64A2" w:rsidRDefault="00A74444" w:rsidP="00FD478C">
      <w:pPr>
        <w:pStyle w:val="Subtitle"/>
        <w:rPr>
          <w:sz w:val="40"/>
          <w:szCs w:val="40"/>
        </w:rPr>
      </w:pPr>
      <w:r w:rsidRPr="00BE64A2">
        <w:rPr>
          <w:sz w:val="40"/>
          <w:szCs w:val="40"/>
        </w:rPr>
        <w:t>22AIE213</w:t>
      </w:r>
      <w:r w:rsidR="00FD478C" w:rsidRPr="00BE64A2">
        <w:rPr>
          <w:sz w:val="40"/>
          <w:szCs w:val="40"/>
        </w:rPr>
        <w:t xml:space="preserve"> </w:t>
      </w:r>
      <w:r w:rsidRPr="00BE64A2">
        <w:rPr>
          <w:sz w:val="40"/>
          <w:szCs w:val="40"/>
        </w:rPr>
        <w:t>MACHINE LEARNING</w:t>
      </w:r>
      <w:r w:rsidR="00FD478C" w:rsidRPr="00BE64A2">
        <w:rPr>
          <w:sz w:val="40"/>
          <w:szCs w:val="40"/>
        </w:rPr>
        <w:t xml:space="preserve"> </w:t>
      </w:r>
    </w:p>
    <w:p w14:paraId="0416E6CF" w14:textId="77777777" w:rsidR="576062CF" w:rsidRDefault="576062CF" w:rsidP="00DF3215"/>
    <w:p w14:paraId="7DA154AF" w14:textId="77777777" w:rsidR="717E282B" w:rsidRDefault="717E282B" w:rsidP="00DF3215"/>
    <w:p w14:paraId="313AB456" w14:textId="77777777" w:rsidR="717E282B" w:rsidRDefault="717E282B" w:rsidP="00DF3215"/>
    <w:p w14:paraId="34251D56" w14:textId="77777777" w:rsidR="717E282B" w:rsidRDefault="717E282B" w:rsidP="00DF3215"/>
    <w:p w14:paraId="0EE33AC5" w14:textId="77777777" w:rsidR="717E282B" w:rsidRDefault="717E282B" w:rsidP="00DF3215"/>
    <w:p w14:paraId="3E5258D4" w14:textId="77777777" w:rsidR="709762D6" w:rsidRDefault="709762D6" w:rsidP="00DF3215"/>
    <w:p w14:paraId="4CBC836B" w14:textId="6D997834" w:rsidR="576062CF" w:rsidRDefault="576062CF" w:rsidP="00BE64A2">
      <w:pPr>
        <w:pStyle w:val="SectionTitle"/>
        <w:jc w:val="left"/>
      </w:pPr>
      <w:r>
        <w:br w:type="page"/>
      </w:r>
    </w:p>
    <w:p w14:paraId="770A7B95" w14:textId="0677B18F" w:rsidR="00904DBE" w:rsidRDefault="00A74444" w:rsidP="00904DBE">
      <w:pPr>
        <w:pStyle w:val="SectionTitle"/>
      </w:pPr>
      <w:r>
        <w:lastRenderedPageBreak/>
        <w:t>Introduction</w:t>
      </w:r>
      <w:r w:rsidR="00904DBE" w:rsidRPr="00FD478C">
        <w:t xml:space="preserve"> </w:t>
      </w:r>
    </w:p>
    <w:p w14:paraId="2A93D21E" w14:textId="6755311D" w:rsidR="576062CF" w:rsidRDefault="00A74444" w:rsidP="00A74444">
      <w:pPr>
        <w:pStyle w:val="NoIndent"/>
      </w:pPr>
      <w:r w:rsidRPr="00A74444">
        <w:t xml:space="preserve">In this report, we </w:t>
      </w:r>
      <w:r>
        <w:t>have discussed</w:t>
      </w:r>
      <w:r w:rsidRPr="00A74444">
        <w:t xml:space="preserve"> </w:t>
      </w:r>
      <w:r>
        <w:t>the differe</w:t>
      </w:r>
      <w:r w:rsidR="005D013D">
        <w:t>n</w:t>
      </w:r>
      <w:r>
        <w:t>t</w:t>
      </w:r>
      <w:r w:rsidRPr="00A74444">
        <w:t xml:space="preserve"> Python functions designed to perform various tasks</w:t>
      </w:r>
      <w:r>
        <w:t xml:space="preserve"> to make our lives easier</w:t>
      </w:r>
      <w:r w:rsidRPr="00A74444">
        <w:t xml:space="preserve">. These functions cover a range of operations from counting pairs in an array to determining the highest frequency character in a string. Each function serves a purpose and demonstrates </w:t>
      </w:r>
      <w:r w:rsidR="005D013D">
        <w:t xml:space="preserve">the </w:t>
      </w:r>
      <w:r w:rsidRPr="00A74444">
        <w:t xml:space="preserve">concepts such </w:t>
      </w:r>
      <w:r w:rsidR="005D013D">
        <w:t>as the usage of dictionaries, sets,</w:t>
      </w:r>
      <w:r w:rsidRPr="00A74444">
        <w:t xml:space="preserve"> iteration,</w:t>
      </w:r>
      <w:r w:rsidR="005D013D">
        <w:t xml:space="preserve"> and</w:t>
      </w:r>
      <w:r w:rsidRPr="00A74444">
        <w:t xml:space="preserve"> conditionals</w:t>
      </w:r>
      <w:r w:rsidR="005D013D">
        <w:t>.</w:t>
      </w:r>
    </w:p>
    <w:p w14:paraId="16213D2B" w14:textId="77777777" w:rsidR="005D013D" w:rsidRDefault="005D013D" w:rsidP="00A74444">
      <w:pPr>
        <w:pStyle w:val="NoIndent"/>
      </w:pPr>
    </w:p>
    <w:p w14:paraId="361221D7" w14:textId="2ED26251" w:rsidR="005D013D" w:rsidRDefault="005D013D" w:rsidP="005D013D">
      <w:pPr>
        <w:pStyle w:val="NoIndent"/>
        <w:jc w:val="center"/>
        <w:rPr>
          <w:b/>
          <w:bCs/>
        </w:rPr>
      </w:pPr>
      <w:r>
        <w:rPr>
          <w:b/>
          <w:bCs/>
        </w:rPr>
        <w:t>Functions used</w:t>
      </w:r>
      <w:r w:rsidR="007E6CFB">
        <w:rPr>
          <w:b/>
          <w:bCs/>
        </w:rPr>
        <w:t xml:space="preserve"> in Rohit’s question</w:t>
      </w:r>
    </w:p>
    <w:p w14:paraId="5561EC0B" w14:textId="77777777" w:rsidR="005D013D" w:rsidRDefault="005D013D" w:rsidP="005D013D">
      <w:pPr>
        <w:pStyle w:val="NoIndent"/>
      </w:pPr>
      <w:r>
        <w:t>Function 1: Counting Pairs</w:t>
      </w:r>
    </w:p>
    <w:p w14:paraId="5FE2B5F7" w14:textId="7237D1F2" w:rsidR="005D013D" w:rsidRDefault="005D013D" w:rsidP="005D013D">
      <w:pPr>
        <w:pStyle w:val="NoIndent"/>
      </w:pPr>
      <w:r>
        <w:t xml:space="preserve">The </w:t>
      </w:r>
      <w:proofErr w:type="spellStart"/>
      <w:r>
        <w:t>counting_pairs</w:t>
      </w:r>
      <w:proofErr w:type="spellEnd"/>
      <w:r>
        <w:t xml:space="preserve"> function takes an array of integers as input and counts the number of pairs within the array that sum up to a specific value</w:t>
      </w:r>
      <w:r w:rsidR="002F4A69">
        <w:t xml:space="preserve">. </w:t>
      </w:r>
      <w:r>
        <w:t xml:space="preserve">It utilizes a set to efficiently keep track of previously encountered numbers and iterates through the array to identify pairs. We used sets to keep count and the value into the set. The difference is being calculated and the number of times a particular answer repeats is the </w:t>
      </w:r>
      <w:proofErr w:type="gramStart"/>
      <w:r>
        <w:t>amount</w:t>
      </w:r>
      <w:proofErr w:type="gramEnd"/>
      <w:r>
        <w:t xml:space="preserve"> of pairs that have a total sum of 10. The count initially is initialized to zero so in case there are 3 number of similar values in total, the final number of pairs will be 2.</w:t>
      </w:r>
    </w:p>
    <w:p w14:paraId="7BB9F437" w14:textId="77777777" w:rsidR="000775A2" w:rsidRDefault="000775A2" w:rsidP="005D013D">
      <w:pPr>
        <w:pStyle w:val="NoIndent"/>
      </w:pPr>
    </w:p>
    <w:p w14:paraId="266AF227" w14:textId="77777777" w:rsidR="000775A2" w:rsidRDefault="000775A2" w:rsidP="000775A2">
      <w:pPr>
        <w:pStyle w:val="NoIndent"/>
      </w:pPr>
      <w:r>
        <w:t>Function 2: Range Determination</w:t>
      </w:r>
    </w:p>
    <w:p w14:paraId="151B0044" w14:textId="5613B32E" w:rsidR="000775A2" w:rsidRDefault="000775A2" w:rsidP="000775A2">
      <w:pPr>
        <w:pStyle w:val="NoIndent"/>
      </w:pPr>
      <w:r>
        <w:t>The range function calculates the range of a given array, defined as the difference between the maximum and minimum values within the array. It checks if the length of the array is sufficient to determine the range and returns an appropriate message if not. We used max and min functions to find the maximum and minimum values respectively in the array so that we can subtract to find the range.</w:t>
      </w:r>
    </w:p>
    <w:p w14:paraId="10B85A83" w14:textId="77777777" w:rsidR="000775A2" w:rsidRDefault="000775A2" w:rsidP="000775A2">
      <w:pPr>
        <w:pStyle w:val="NoIndent"/>
      </w:pPr>
    </w:p>
    <w:p w14:paraId="6AE3918B" w14:textId="77777777" w:rsidR="000775A2" w:rsidRDefault="000775A2" w:rsidP="000775A2">
      <w:pPr>
        <w:pStyle w:val="NoIndent"/>
      </w:pPr>
    </w:p>
    <w:p w14:paraId="1A053D61" w14:textId="77777777" w:rsidR="000775A2" w:rsidRDefault="000775A2" w:rsidP="000775A2">
      <w:pPr>
        <w:pStyle w:val="NoIndent"/>
      </w:pPr>
    </w:p>
    <w:p w14:paraId="5114ACE1" w14:textId="77777777" w:rsidR="000775A2" w:rsidRDefault="000775A2" w:rsidP="000775A2">
      <w:pPr>
        <w:pStyle w:val="NoIndent"/>
      </w:pPr>
    </w:p>
    <w:p w14:paraId="403D64DB" w14:textId="56107992" w:rsidR="000775A2" w:rsidRDefault="000775A2" w:rsidP="000775A2">
      <w:pPr>
        <w:pStyle w:val="NoIndent"/>
      </w:pPr>
      <w:r>
        <w:lastRenderedPageBreak/>
        <w:t>Function 3: Matrix Multiplication</w:t>
      </w:r>
    </w:p>
    <w:p w14:paraId="233085CE" w14:textId="73B70826" w:rsidR="000775A2" w:rsidRDefault="000775A2" w:rsidP="000775A2">
      <w:pPr>
        <w:pStyle w:val="NoIndent"/>
      </w:pPr>
      <w:r>
        <w:t xml:space="preserve">The </w:t>
      </w:r>
      <w:proofErr w:type="spellStart"/>
      <w:r>
        <w:t>matrix_multiply</w:t>
      </w:r>
      <w:proofErr w:type="spellEnd"/>
      <w:r>
        <w:t xml:space="preserve"> function performs matrix multiplication for two input matrices represented as nested lists. It utilizes nested loops to iterate through the rows and columns of the matrices and calculates the resulting matrix by summing the products of corresponding elements.</w:t>
      </w:r>
    </w:p>
    <w:p w14:paraId="6A0344EE" w14:textId="77777777" w:rsidR="00BE64A2" w:rsidRDefault="00BE64A2" w:rsidP="000775A2">
      <w:pPr>
        <w:pStyle w:val="NoIndent"/>
      </w:pPr>
    </w:p>
    <w:p w14:paraId="1789E7BC" w14:textId="77777777" w:rsidR="000775A2" w:rsidRDefault="000775A2" w:rsidP="000775A2">
      <w:pPr>
        <w:pStyle w:val="NoIndent"/>
      </w:pPr>
      <w:r>
        <w:t>Function 4: Matrix Power</w:t>
      </w:r>
    </w:p>
    <w:p w14:paraId="5665FF0A" w14:textId="668ABE65" w:rsidR="000775A2" w:rsidRDefault="000775A2" w:rsidP="000775A2">
      <w:pPr>
        <w:pStyle w:val="NoIndent"/>
      </w:pPr>
      <w:r>
        <w:t xml:space="preserve">The </w:t>
      </w:r>
      <w:proofErr w:type="spellStart"/>
      <w:r>
        <w:t>matrix_power</w:t>
      </w:r>
      <w:proofErr w:type="spellEnd"/>
      <w:r>
        <w:t xml:space="preserve"> function raises a given matrix to a specified power using matrix multiplication. It repeatedly calls the </w:t>
      </w:r>
      <w:proofErr w:type="spellStart"/>
      <w:r>
        <w:t>matrix_multiply</w:t>
      </w:r>
      <w:proofErr w:type="spellEnd"/>
      <w:r>
        <w:t xml:space="preserve"> function to compute the result.</w:t>
      </w:r>
    </w:p>
    <w:p w14:paraId="67D7E3EB" w14:textId="77777777" w:rsidR="00BE64A2" w:rsidRDefault="00BE64A2" w:rsidP="000775A2">
      <w:pPr>
        <w:pStyle w:val="NoIndent"/>
      </w:pPr>
    </w:p>
    <w:p w14:paraId="0F692FC8" w14:textId="77777777" w:rsidR="000775A2" w:rsidRDefault="000775A2" w:rsidP="000775A2">
      <w:pPr>
        <w:pStyle w:val="NoIndent"/>
      </w:pPr>
      <w:r>
        <w:t>Function 5: Highest Occurrence</w:t>
      </w:r>
    </w:p>
    <w:p w14:paraId="30C72592" w14:textId="1EBD7DAB" w:rsidR="00601965" w:rsidRDefault="000775A2" w:rsidP="000775A2">
      <w:pPr>
        <w:pStyle w:val="NoIndent"/>
      </w:pPr>
      <w:r>
        <w:t xml:space="preserve">The </w:t>
      </w:r>
      <w:proofErr w:type="spellStart"/>
      <w:r>
        <w:t>highest_occurrence</w:t>
      </w:r>
      <w:proofErr w:type="spellEnd"/>
      <w:r>
        <w:t xml:space="preserve"> function determines the character with the highest frequency in a given string. We are setting a dictionary to count the occurrences of each character and identifies the character with the maximum frequency.  We store the number of </w:t>
      </w:r>
      <w:proofErr w:type="gramStart"/>
      <w:r>
        <w:t>time</w:t>
      </w:r>
      <w:proofErr w:type="gramEnd"/>
      <w:r>
        <w:t xml:space="preserve"> a certain letter repeats and the use the max to find the maximum value which is basically the letter with maximum number of </w:t>
      </w:r>
      <w:proofErr w:type="spellStart"/>
      <w:r>
        <w:t>occurences</w:t>
      </w:r>
      <w:proofErr w:type="spellEnd"/>
      <w:r>
        <w:t>.</w:t>
      </w:r>
    </w:p>
    <w:p w14:paraId="277CF788" w14:textId="77777777" w:rsidR="00601965" w:rsidRDefault="00601965" w:rsidP="000775A2">
      <w:pPr>
        <w:pStyle w:val="NoIndent"/>
      </w:pPr>
    </w:p>
    <w:p w14:paraId="09A84459" w14:textId="0D63FD9E" w:rsidR="00601965" w:rsidRDefault="00601965" w:rsidP="00601965">
      <w:pPr>
        <w:pStyle w:val="NoIndent"/>
        <w:jc w:val="center"/>
        <w:rPr>
          <w:b/>
          <w:bCs/>
        </w:rPr>
      </w:pPr>
      <w:r>
        <w:rPr>
          <w:b/>
          <w:bCs/>
        </w:rPr>
        <w:t>Pseudo Code</w:t>
      </w:r>
    </w:p>
    <w:p w14:paraId="5450CC59" w14:textId="671EAA7F" w:rsidR="00BE64A2" w:rsidRDefault="00BE64A2" w:rsidP="00601965">
      <w:pPr>
        <w:pStyle w:val="NoIndent"/>
      </w:pPr>
      <w:r>
        <w:t>Function 1: Counting Pairs</w:t>
      </w:r>
    </w:p>
    <w:p w14:paraId="0E85B51F" w14:textId="11E68A35" w:rsidR="00601965" w:rsidRDefault="00601965" w:rsidP="00601965">
      <w:pPr>
        <w:pStyle w:val="NoIndent"/>
      </w:pPr>
      <w:proofErr w:type="spellStart"/>
      <w:r>
        <w:t>counting_pairs</w:t>
      </w:r>
      <w:proofErr w:type="spellEnd"/>
      <w:r>
        <w:t>(arr1):</w:t>
      </w:r>
    </w:p>
    <w:p w14:paraId="3A821CE3" w14:textId="77777777" w:rsidR="00601965" w:rsidRDefault="00601965" w:rsidP="00601965">
      <w:pPr>
        <w:pStyle w:val="NoIndent"/>
      </w:pPr>
      <w:r>
        <w:t xml:space="preserve">    Initialize count as 0</w:t>
      </w:r>
    </w:p>
    <w:p w14:paraId="4F8BAAAD" w14:textId="77B349E6" w:rsidR="00601965" w:rsidRDefault="00601965" w:rsidP="00601965">
      <w:pPr>
        <w:pStyle w:val="NoIndent"/>
      </w:pPr>
      <w:r>
        <w:t xml:space="preserve">    Initialize an empty set checked</w:t>
      </w:r>
    </w:p>
    <w:p w14:paraId="3C1F8CCF" w14:textId="77777777" w:rsidR="00601965" w:rsidRDefault="00601965" w:rsidP="00601965">
      <w:pPr>
        <w:pStyle w:val="NoIndent"/>
      </w:pPr>
      <w:r>
        <w:t xml:space="preserve">    For each num in arr1:</w:t>
      </w:r>
    </w:p>
    <w:p w14:paraId="2169B280" w14:textId="77777777" w:rsidR="00601965" w:rsidRDefault="00601965" w:rsidP="00601965">
      <w:pPr>
        <w:pStyle w:val="NoIndent"/>
      </w:pPr>
      <w:r>
        <w:t xml:space="preserve">        Calculate difference = 10 - num</w:t>
      </w:r>
    </w:p>
    <w:p w14:paraId="6EF18F0C" w14:textId="77777777" w:rsidR="00601965" w:rsidRDefault="00601965" w:rsidP="00601965">
      <w:pPr>
        <w:pStyle w:val="NoIndent"/>
      </w:pPr>
      <w:r>
        <w:t xml:space="preserve">        If difference is in checked:</w:t>
      </w:r>
    </w:p>
    <w:p w14:paraId="4409A231" w14:textId="77777777" w:rsidR="00601965" w:rsidRDefault="00601965" w:rsidP="00601965">
      <w:pPr>
        <w:pStyle w:val="NoIndent"/>
      </w:pPr>
      <w:r>
        <w:t xml:space="preserve">            Increment count by 1</w:t>
      </w:r>
    </w:p>
    <w:p w14:paraId="6F279A4B" w14:textId="77777777" w:rsidR="00601965" w:rsidRDefault="00601965" w:rsidP="00601965">
      <w:pPr>
        <w:pStyle w:val="NoIndent"/>
      </w:pPr>
      <w:r>
        <w:lastRenderedPageBreak/>
        <w:t xml:space="preserve">        Add num to checked set</w:t>
      </w:r>
    </w:p>
    <w:p w14:paraId="745D7A26" w14:textId="0030E757" w:rsidR="00601965" w:rsidRDefault="00601965" w:rsidP="00601965">
      <w:pPr>
        <w:pStyle w:val="NoIndent"/>
      </w:pPr>
      <w:r>
        <w:t>Return count</w:t>
      </w:r>
    </w:p>
    <w:p w14:paraId="711DF8DD" w14:textId="77777777" w:rsidR="00601965" w:rsidRDefault="00601965" w:rsidP="00601965">
      <w:pPr>
        <w:pStyle w:val="NoIndent"/>
      </w:pPr>
    </w:p>
    <w:p w14:paraId="7FFBD8FA" w14:textId="0DAEC604" w:rsidR="00BE64A2" w:rsidRDefault="00BE64A2" w:rsidP="00601965">
      <w:pPr>
        <w:pStyle w:val="NoIndent"/>
      </w:pPr>
      <w:r>
        <w:t>Function 2: Range Determination</w:t>
      </w:r>
    </w:p>
    <w:p w14:paraId="57245CFC" w14:textId="77777777" w:rsidR="00601965" w:rsidRDefault="00601965" w:rsidP="00601965">
      <w:pPr>
        <w:pStyle w:val="NoIndent"/>
      </w:pPr>
      <w:r>
        <w:t>range(arr2):</w:t>
      </w:r>
    </w:p>
    <w:p w14:paraId="29100604" w14:textId="77777777" w:rsidR="00601965" w:rsidRDefault="00601965" w:rsidP="00601965">
      <w:pPr>
        <w:pStyle w:val="NoIndent"/>
      </w:pPr>
      <w:r>
        <w:t xml:space="preserve">    If length of arr2 is less than 3:</w:t>
      </w:r>
    </w:p>
    <w:p w14:paraId="66C39274" w14:textId="77777777" w:rsidR="00601965" w:rsidRDefault="00601965" w:rsidP="00601965">
      <w:pPr>
        <w:pStyle w:val="NoIndent"/>
      </w:pPr>
      <w:r>
        <w:t xml:space="preserve">        Return "Range determination not possible"</w:t>
      </w:r>
    </w:p>
    <w:p w14:paraId="77D66585" w14:textId="77777777" w:rsidR="00601965" w:rsidRDefault="00601965" w:rsidP="00601965">
      <w:pPr>
        <w:pStyle w:val="NoIndent"/>
      </w:pPr>
      <w:r>
        <w:t xml:space="preserve">    Else:</w:t>
      </w:r>
    </w:p>
    <w:p w14:paraId="4AA999F4" w14:textId="7701A968" w:rsidR="00601965" w:rsidRDefault="00601965" w:rsidP="00601965">
      <w:pPr>
        <w:pStyle w:val="NoIndent"/>
      </w:pPr>
      <w:r>
        <w:t xml:space="preserve">        Return the difference between the maximum and minimum values in arr2</w:t>
      </w:r>
    </w:p>
    <w:p w14:paraId="726C76CF" w14:textId="77777777" w:rsidR="00601965" w:rsidRDefault="00601965" w:rsidP="00601965">
      <w:pPr>
        <w:pStyle w:val="NoIndent"/>
      </w:pPr>
    </w:p>
    <w:p w14:paraId="6A71B097" w14:textId="11A6EECF" w:rsidR="00BE64A2" w:rsidRDefault="00BE64A2" w:rsidP="00601965">
      <w:pPr>
        <w:pStyle w:val="NoIndent"/>
      </w:pPr>
      <w:r>
        <w:t>Function 3: Matrix Multiplication</w:t>
      </w:r>
    </w:p>
    <w:p w14:paraId="6A146150" w14:textId="77777777" w:rsidR="00601965" w:rsidRDefault="00601965" w:rsidP="00601965">
      <w:pPr>
        <w:pStyle w:val="NoIndent"/>
      </w:pPr>
      <w:proofErr w:type="spellStart"/>
      <w:r>
        <w:t>matrix_</w:t>
      </w:r>
      <w:proofErr w:type="gramStart"/>
      <w:r>
        <w:t>multiply</w:t>
      </w:r>
      <w:proofErr w:type="spellEnd"/>
      <w:r>
        <w:t>(</w:t>
      </w:r>
      <w:proofErr w:type="gramEnd"/>
      <w:r>
        <w:t>A, B):</w:t>
      </w:r>
    </w:p>
    <w:p w14:paraId="5CE3198C" w14:textId="0AFC5359" w:rsidR="00601965" w:rsidRDefault="00601965" w:rsidP="00601965">
      <w:pPr>
        <w:pStyle w:val="NoIndent"/>
      </w:pPr>
      <w:r>
        <w:t xml:space="preserve">    Initialize an empty list result3</w:t>
      </w:r>
    </w:p>
    <w:p w14:paraId="0F57F4A4" w14:textId="77777777" w:rsidR="00601965" w:rsidRDefault="00601965" w:rsidP="00601965">
      <w:pPr>
        <w:pStyle w:val="NoIndent"/>
      </w:pPr>
      <w:r>
        <w:t xml:space="preserve">    For each row in A:</w:t>
      </w:r>
    </w:p>
    <w:p w14:paraId="09199575" w14:textId="2B9FF12F" w:rsidR="00601965" w:rsidRDefault="00601965" w:rsidP="00601965">
      <w:pPr>
        <w:pStyle w:val="NoIndent"/>
      </w:pPr>
      <w:r>
        <w:t xml:space="preserve">        Initialize an empty list row</w:t>
      </w:r>
    </w:p>
    <w:p w14:paraId="358761B3" w14:textId="77777777" w:rsidR="00601965" w:rsidRDefault="00601965" w:rsidP="00601965">
      <w:pPr>
        <w:pStyle w:val="NoIndent"/>
      </w:pPr>
      <w:r>
        <w:t xml:space="preserve">        For each column in B:</w:t>
      </w:r>
    </w:p>
    <w:p w14:paraId="365AEC10" w14:textId="042B01A0" w:rsidR="00601965" w:rsidRDefault="00601965" w:rsidP="00601965">
      <w:pPr>
        <w:pStyle w:val="NoIndent"/>
      </w:pPr>
      <w:r>
        <w:t xml:space="preserve">            Initialize sum as 0</w:t>
      </w:r>
    </w:p>
    <w:p w14:paraId="591EE147" w14:textId="77777777" w:rsidR="00601965" w:rsidRDefault="00601965" w:rsidP="00601965">
      <w:pPr>
        <w:pStyle w:val="NoIndent"/>
      </w:pPr>
      <w:r>
        <w:t xml:space="preserve">            For each element k in </w:t>
      </w:r>
      <w:proofErr w:type="gramStart"/>
      <w:r>
        <w:t>range(</w:t>
      </w:r>
      <w:proofErr w:type="gramEnd"/>
      <w:r>
        <w:t>length of B):</w:t>
      </w:r>
    </w:p>
    <w:p w14:paraId="12B9D47C" w14:textId="57B51177" w:rsidR="00601965" w:rsidRDefault="00601965" w:rsidP="00601965">
      <w:pPr>
        <w:pStyle w:val="NoIndent"/>
      </w:pPr>
      <w:r>
        <w:t xml:space="preserve">                Update sum by adding A[row][k] * B[k][column]                </w:t>
      </w:r>
    </w:p>
    <w:p w14:paraId="2D17D127" w14:textId="7B8A4BD1" w:rsidR="00601965" w:rsidRDefault="00601965" w:rsidP="00601965">
      <w:pPr>
        <w:pStyle w:val="NoIndent"/>
      </w:pPr>
      <w:r>
        <w:t xml:space="preserve">            Append sum to the row            </w:t>
      </w:r>
    </w:p>
    <w:p w14:paraId="218EF50F" w14:textId="045C76F4" w:rsidR="00601965" w:rsidRDefault="00601965" w:rsidP="00601965">
      <w:pPr>
        <w:pStyle w:val="NoIndent"/>
      </w:pPr>
      <w:r>
        <w:t xml:space="preserve">        Append row to result3    </w:t>
      </w:r>
    </w:p>
    <w:p w14:paraId="03980F29" w14:textId="1B9658CF" w:rsidR="00601965" w:rsidRDefault="00601965" w:rsidP="00601965">
      <w:pPr>
        <w:pStyle w:val="NoIndent"/>
      </w:pPr>
      <w:r>
        <w:t xml:space="preserve">    Return result3</w:t>
      </w:r>
    </w:p>
    <w:p w14:paraId="4BB41C78" w14:textId="77777777" w:rsidR="00601965" w:rsidRDefault="00601965" w:rsidP="00601965">
      <w:pPr>
        <w:pStyle w:val="NoIndent"/>
      </w:pPr>
    </w:p>
    <w:p w14:paraId="43F27F07" w14:textId="77777777" w:rsidR="00601965" w:rsidRDefault="00601965" w:rsidP="00601965">
      <w:pPr>
        <w:pStyle w:val="NoIndent"/>
      </w:pPr>
      <w:proofErr w:type="spellStart"/>
      <w:r>
        <w:t>matrix_</w:t>
      </w:r>
      <w:proofErr w:type="gramStart"/>
      <w:r>
        <w:t>power</w:t>
      </w:r>
      <w:proofErr w:type="spellEnd"/>
      <w:r>
        <w:t>(</w:t>
      </w:r>
      <w:proofErr w:type="gramEnd"/>
      <w:r>
        <w:t>A, m):</w:t>
      </w:r>
    </w:p>
    <w:p w14:paraId="21F62075" w14:textId="22876553" w:rsidR="00601965" w:rsidRDefault="00601965" w:rsidP="00601965">
      <w:pPr>
        <w:pStyle w:val="NoIndent"/>
      </w:pPr>
      <w:r>
        <w:lastRenderedPageBreak/>
        <w:t xml:space="preserve">    Set result3 to A</w:t>
      </w:r>
    </w:p>
    <w:p w14:paraId="7A47E1E5" w14:textId="77777777" w:rsidR="00601965" w:rsidRDefault="00601965" w:rsidP="00601965">
      <w:pPr>
        <w:pStyle w:val="NoIndent"/>
      </w:pPr>
      <w:r>
        <w:t xml:space="preserve">    Iterate from 1 to m-1:</w:t>
      </w:r>
    </w:p>
    <w:p w14:paraId="74A84162" w14:textId="61AD0EAC" w:rsidR="00601965" w:rsidRDefault="00601965" w:rsidP="00601965">
      <w:pPr>
        <w:pStyle w:val="NoIndent"/>
      </w:pPr>
      <w:r>
        <w:t xml:space="preserve">        Update result3 by calling </w:t>
      </w:r>
      <w:proofErr w:type="spellStart"/>
      <w:r>
        <w:t>matrix_</w:t>
      </w:r>
      <w:proofErr w:type="gramStart"/>
      <w:r>
        <w:t>multiply</w:t>
      </w:r>
      <w:proofErr w:type="spellEnd"/>
      <w:r>
        <w:t>(</w:t>
      </w:r>
      <w:proofErr w:type="gramEnd"/>
      <w:r>
        <w:t xml:space="preserve">result3, A)        </w:t>
      </w:r>
    </w:p>
    <w:p w14:paraId="71E3E642" w14:textId="168A43FF" w:rsidR="00601965" w:rsidRDefault="00601965" w:rsidP="00601965">
      <w:pPr>
        <w:pStyle w:val="NoIndent"/>
      </w:pPr>
      <w:r>
        <w:t xml:space="preserve">    Return result3</w:t>
      </w:r>
    </w:p>
    <w:p w14:paraId="725628ED" w14:textId="77777777" w:rsidR="00BE64A2" w:rsidRDefault="00BE64A2" w:rsidP="00601965">
      <w:pPr>
        <w:pStyle w:val="NoIndent"/>
      </w:pPr>
    </w:p>
    <w:p w14:paraId="443185DA" w14:textId="02BDE466" w:rsidR="00BE64A2" w:rsidRDefault="00BE64A2" w:rsidP="00601965">
      <w:pPr>
        <w:pStyle w:val="NoIndent"/>
      </w:pPr>
      <w:r>
        <w:t xml:space="preserve">Function </w:t>
      </w:r>
      <w:r w:rsidR="002D50C0">
        <w:t>4</w:t>
      </w:r>
      <w:r>
        <w:t>: Highest Occurrence</w:t>
      </w:r>
    </w:p>
    <w:p w14:paraId="58C5038A" w14:textId="77777777" w:rsidR="00601965" w:rsidRDefault="00601965" w:rsidP="00601965">
      <w:pPr>
        <w:pStyle w:val="NoIndent"/>
      </w:pPr>
      <w:proofErr w:type="spellStart"/>
      <w:r>
        <w:t>highest_occurrence</w:t>
      </w:r>
      <w:proofErr w:type="spellEnd"/>
      <w:r>
        <w:t>(</w:t>
      </w:r>
      <w:proofErr w:type="spellStart"/>
      <w:r>
        <w:t>input_string</w:t>
      </w:r>
      <w:proofErr w:type="spellEnd"/>
      <w:r>
        <w:t>):</w:t>
      </w:r>
    </w:p>
    <w:p w14:paraId="54F15560" w14:textId="0C438D24" w:rsidR="00601965" w:rsidRDefault="00601965" w:rsidP="00601965">
      <w:pPr>
        <w:pStyle w:val="NoIndent"/>
      </w:pPr>
      <w:r>
        <w:t xml:space="preserve">    Initialize an empty dictionary counter1</w:t>
      </w:r>
    </w:p>
    <w:p w14:paraId="49652D86" w14:textId="77777777" w:rsidR="00601965" w:rsidRDefault="00601965" w:rsidP="00601965">
      <w:pPr>
        <w:pStyle w:val="NoIndent"/>
      </w:pPr>
      <w:r>
        <w:t xml:space="preserve">    For each letter in </w:t>
      </w:r>
      <w:proofErr w:type="spellStart"/>
      <w:r>
        <w:t>input_string</w:t>
      </w:r>
      <w:proofErr w:type="spellEnd"/>
      <w:r>
        <w:t>:</w:t>
      </w:r>
    </w:p>
    <w:p w14:paraId="49904BDD" w14:textId="77777777" w:rsidR="00601965" w:rsidRDefault="00601965" w:rsidP="00601965">
      <w:pPr>
        <w:pStyle w:val="NoIndent"/>
      </w:pPr>
      <w:r>
        <w:t xml:space="preserve">        If letter is in counter1:</w:t>
      </w:r>
    </w:p>
    <w:p w14:paraId="3FBB437D" w14:textId="77777777" w:rsidR="00601965" w:rsidRDefault="00601965" w:rsidP="00601965">
      <w:pPr>
        <w:pStyle w:val="NoIndent"/>
      </w:pPr>
      <w:r>
        <w:t xml:space="preserve">            Increment the value of counter1[letter] by 1</w:t>
      </w:r>
    </w:p>
    <w:p w14:paraId="0E18E2F6" w14:textId="44096E6F" w:rsidR="00601965" w:rsidRDefault="00601965" w:rsidP="00601965">
      <w:pPr>
        <w:pStyle w:val="NoIndent"/>
      </w:pPr>
      <w:r>
        <w:t xml:space="preserve">        Else:</w:t>
      </w:r>
    </w:p>
    <w:p w14:paraId="677600AE" w14:textId="62BB694B" w:rsidR="00601965" w:rsidRDefault="00601965" w:rsidP="00601965">
      <w:pPr>
        <w:pStyle w:val="NoIndent"/>
      </w:pPr>
      <w:r>
        <w:t xml:space="preserve">            Set counter1[letter] to 1</w:t>
      </w:r>
    </w:p>
    <w:p w14:paraId="1BD57D11" w14:textId="0F93EB24" w:rsidR="00601965" w:rsidRDefault="00601965" w:rsidP="00601965">
      <w:pPr>
        <w:pStyle w:val="NoIndent"/>
      </w:pPr>
      <w:r>
        <w:t xml:space="preserve">    Find the letter with maximum frequency in counter1</w:t>
      </w:r>
    </w:p>
    <w:p w14:paraId="1FBAB7DF" w14:textId="0D1631C9" w:rsidR="00601965" w:rsidRDefault="00601965" w:rsidP="00601965">
      <w:pPr>
        <w:pStyle w:val="NoIndent"/>
      </w:pPr>
      <w:r>
        <w:t xml:space="preserve">    Return a string indicating the character with highest frequency.</w:t>
      </w:r>
    </w:p>
    <w:p w14:paraId="0D4E12FC" w14:textId="77777777" w:rsidR="00601965" w:rsidRDefault="00601965" w:rsidP="00601965">
      <w:pPr>
        <w:pStyle w:val="NoIndent"/>
      </w:pPr>
    </w:p>
    <w:p w14:paraId="7CA0607D" w14:textId="3E61CAAB" w:rsidR="00601965" w:rsidRDefault="00601965" w:rsidP="00601965">
      <w:pPr>
        <w:pStyle w:val="NoIndent"/>
        <w:jc w:val="center"/>
        <w:rPr>
          <w:b/>
          <w:bCs/>
        </w:rPr>
      </w:pPr>
      <w:r>
        <w:rPr>
          <w:b/>
          <w:bCs/>
        </w:rPr>
        <w:t>Algorithm</w:t>
      </w:r>
    </w:p>
    <w:p w14:paraId="10D1C0A1" w14:textId="243AE30B" w:rsidR="00601965" w:rsidRPr="00BE64A2" w:rsidRDefault="00BE64A2" w:rsidP="00601965">
      <w:pPr>
        <w:pStyle w:val="NoIndent"/>
      </w:pPr>
      <w:r>
        <w:t>Function 1: Counting Pairs</w:t>
      </w:r>
    </w:p>
    <w:p w14:paraId="6A7CA194" w14:textId="77777777" w:rsidR="00601965" w:rsidRDefault="00601965" w:rsidP="00601965">
      <w:r>
        <w:t>1. Initialize count to 0</w:t>
      </w:r>
    </w:p>
    <w:p w14:paraId="4A4F94A4" w14:textId="77777777" w:rsidR="00601965" w:rsidRDefault="00601965" w:rsidP="00601965">
      <w:r>
        <w:t>2. Create an empty set called checked</w:t>
      </w:r>
    </w:p>
    <w:p w14:paraId="6A06244D" w14:textId="77777777" w:rsidR="00601965" w:rsidRDefault="00601965" w:rsidP="00601965">
      <w:r>
        <w:t>3. Iterate through each num in arr1:</w:t>
      </w:r>
    </w:p>
    <w:p w14:paraId="08AB9E2E" w14:textId="77777777" w:rsidR="00601965" w:rsidRDefault="00601965" w:rsidP="00601965">
      <w:r>
        <w:t xml:space="preserve">     a. Calculate difference as 10 minus num</w:t>
      </w:r>
    </w:p>
    <w:p w14:paraId="3ADFF605" w14:textId="77777777" w:rsidR="00601965" w:rsidRDefault="00601965" w:rsidP="00601965">
      <w:r>
        <w:t xml:space="preserve">     b. Check if difference is in the checked set:</w:t>
      </w:r>
    </w:p>
    <w:p w14:paraId="3CEDF735" w14:textId="77777777" w:rsidR="00601965" w:rsidRDefault="00601965" w:rsidP="00601965">
      <w:r>
        <w:t xml:space="preserve">         </w:t>
      </w:r>
      <w:proofErr w:type="spellStart"/>
      <w:r>
        <w:t>i</w:t>
      </w:r>
      <w:proofErr w:type="spellEnd"/>
      <w:r>
        <w:t>. If yes, increment count by 1</w:t>
      </w:r>
    </w:p>
    <w:p w14:paraId="10317A7B" w14:textId="77777777" w:rsidR="00601965" w:rsidRDefault="00601965" w:rsidP="00601965">
      <w:r>
        <w:lastRenderedPageBreak/>
        <w:t xml:space="preserve">     c. Add num to the checked set</w:t>
      </w:r>
    </w:p>
    <w:p w14:paraId="7E7B0AA3" w14:textId="77777777" w:rsidR="00601965" w:rsidRDefault="00601965" w:rsidP="00601965">
      <w:r>
        <w:t>4. Return count</w:t>
      </w:r>
    </w:p>
    <w:p w14:paraId="201436BA" w14:textId="77777777" w:rsidR="00601965" w:rsidRDefault="00601965" w:rsidP="00601965"/>
    <w:p w14:paraId="6938C82E" w14:textId="26C3BB94" w:rsidR="00BE64A2" w:rsidRDefault="00BE64A2" w:rsidP="00BE64A2">
      <w:pPr>
        <w:pStyle w:val="NoIndent"/>
      </w:pPr>
      <w:r>
        <w:t>Function 2: Range Determination</w:t>
      </w:r>
    </w:p>
    <w:p w14:paraId="4EA8DF6F" w14:textId="04EF3E61" w:rsidR="00601965" w:rsidRDefault="00601965" w:rsidP="00601965">
      <w:r>
        <w:t>1. If the length of arr2 is less than 3:</w:t>
      </w:r>
    </w:p>
    <w:p w14:paraId="3F9083CF" w14:textId="77777777" w:rsidR="00601965" w:rsidRDefault="00601965" w:rsidP="00601965">
      <w:r>
        <w:t xml:space="preserve">    a. Return "Range determination not possible"</w:t>
      </w:r>
    </w:p>
    <w:p w14:paraId="261D77EA" w14:textId="77777777" w:rsidR="00601965" w:rsidRDefault="00601965" w:rsidP="00601965">
      <w:r>
        <w:t>2. Else:</w:t>
      </w:r>
    </w:p>
    <w:p w14:paraId="538E0C12" w14:textId="77777777" w:rsidR="00601965" w:rsidRDefault="00601965" w:rsidP="00601965">
      <w:r>
        <w:t xml:space="preserve">    a. Determine the maximum value in arr2</w:t>
      </w:r>
    </w:p>
    <w:p w14:paraId="0B71F3FF" w14:textId="77777777" w:rsidR="00601965" w:rsidRDefault="00601965" w:rsidP="00601965">
      <w:r>
        <w:t xml:space="preserve">    b. Determine the minimum value in arr2</w:t>
      </w:r>
    </w:p>
    <w:p w14:paraId="201A1CED" w14:textId="77777777" w:rsidR="00601965" w:rsidRDefault="00601965" w:rsidP="00601965">
      <w:r>
        <w:t xml:space="preserve">    c. Return the difference between the maximum and minimum values</w:t>
      </w:r>
    </w:p>
    <w:p w14:paraId="0552B52E" w14:textId="77777777" w:rsidR="00601965" w:rsidRDefault="00601965" w:rsidP="00601965"/>
    <w:p w14:paraId="223C5EBD" w14:textId="27638CF6" w:rsidR="00BE64A2" w:rsidRDefault="00BE64A2" w:rsidP="00BE64A2">
      <w:pPr>
        <w:pStyle w:val="NoIndent"/>
      </w:pPr>
      <w:r>
        <w:t>Function 3: Matrix Multiplication</w:t>
      </w:r>
    </w:p>
    <w:p w14:paraId="49EFAEE3" w14:textId="77777777" w:rsidR="00601965" w:rsidRDefault="00601965" w:rsidP="00601965">
      <w:r>
        <w:t>1. Initialize an empty list called result3</w:t>
      </w:r>
    </w:p>
    <w:p w14:paraId="0B1517FB" w14:textId="77777777" w:rsidR="00601965" w:rsidRDefault="00601965" w:rsidP="00601965">
      <w:r>
        <w:t>2. Iterate through each row in matrix A:</w:t>
      </w:r>
    </w:p>
    <w:p w14:paraId="43459FAC" w14:textId="77777777" w:rsidR="00601965" w:rsidRDefault="00601965" w:rsidP="00601965">
      <w:r>
        <w:t xml:space="preserve">    a. Initialize an empty list called row</w:t>
      </w:r>
    </w:p>
    <w:p w14:paraId="610B58C2" w14:textId="77777777" w:rsidR="00601965" w:rsidRDefault="00601965" w:rsidP="00601965">
      <w:r>
        <w:t xml:space="preserve">    b. Iterate through each column in matrix B:</w:t>
      </w:r>
    </w:p>
    <w:p w14:paraId="0B58EB10" w14:textId="77777777" w:rsidR="00601965" w:rsidRDefault="00601965" w:rsidP="00601965">
      <w:r>
        <w:t xml:space="preserve">        </w:t>
      </w:r>
      <w:proofErr w:type="spellStart"/>
      <w:r>
        <w:t>i</w:t>
      </w:r>
      <w:proofErr w:type="spellEnd"/>
      <w:r>
        <w:t>. Initialize sum as 0</w:t>
      </w:r>
    </w:p>
    <w:p w14:paraId="6D3E7D75" w14:textId="77777777" w:rsidR="00601965" w:rsidRDefault="00601965" w:rsidP="00601965">
      <w:r>
        <w:t xml:space="preserve">        ii. Iterate through each element k in </w:t>
      </w:r>
      <w:proofErr w:type="gramStart"/>
      <w:r>
        <w:t>range(</w:t>
      </w:r>
      <w:proofErr w:type="gramEnd"/>
      <w:r>
        <w:t>length of B):</w:t>
      </w:r>
    </w:p>
    <w:p w14:paraId="115FD7A2" w14:textId="77777777" w:rsidR="00601965" w:rsidRDefault="00601965" w:rsidP="00601965">
      <w:r>
        <w:t xml:space="preserve">            - Update sum by adding A[row][k] multiplied by B[k][column]</w:t>
      </w:r>
    </w:p>
    <w:p w14:paraId="24E02B82" w14:textId="77777777" w:rsidR="00601965" w:rsidRDefault="00601965" w:rsidP="00601965">
      <w:r>
        <w:t xml:space="preserve">        iii. Append sum to the row</w:t>
      </w:r>
    </w:p>
    <w:p w14:paraId="46F1E2E8" w14:textId="77777777" w:rsidR="00601965" w:rsidRDefault="00601965" w:rsidP="00601965">
      <w:r>
        <w:t xml:space="preserve">    c. Append the row to result3</w:t>
      </w:r>
    </w:p>
    <w:p w14:paraId="42538980" w14:textId="77777777" w:rsidR="00601965" w:rsidRDefault="00601965" w:rsidP="00601965">
      <w:r>
        <w:t>3. Return result3</w:t>
      </w:r>
    </w:p>
    <w:p w14:paraId="2BAE6B0A" w14:textId="77777777" w:rsidR="00601965" w:rsidRDefault="00601965" w:rsidP="00601965"/>
    <w:p w14:paraId="5608BAED" w14:textId="77777777" w:rsidR="00601965" w:rsidRDefault="00601965" w:rsidP="00601965">
      <w:r>
        <w:t>1. Set result3 to A</w:t>
      </w:r>
    </w:p>
    <w:p w14:paraId="27F7FC27" w14:textId="77777777" w:rsidR="00601965" w:rsidRDefault="00601965" w:rsidP="00601965">
      <w:r>
        <w:lastRenderedPageBreak/>
        <w:t xml:space="preserve">2. Iterate </w:t>
      </w:r>
      <w:proofErr w:type="spellStart"/>
      <w:r>
        <w:t>i</w:t>
      </w:r>
      <w:proofErr w:type="spellEnd"/>
      <w:r>
        <w:t xml:space="preserve"> from 1 to m-1:</w:t>
      </w:r>
    </w:p>
    <w:p w14:paraId="6F9126C7" w14:textId="77777777" w:rsidR="00601965" w:rsidRDefault="00601965" w:rsidP="00601965">
      <w:r>
        <w:t xml:space="preserve">    a. Update result3 by calling </w:t>
      </w:r>
      <w:proofErr w:type="spellStart"/>
      <w:r>
        <w:t>matrix_</w:t>
      </w:r>
      <w:proofErr w:type="gramStart"/>
      <w:r>
        <w:t>multiply</w:t>
      </w:r>
      <w:proofErr w:type="spellEnd"/>
      <w:r>
        <w:t>(</w:t>
      </w:r>
      <w:proofErr w:type="gramEnd"/>
      <w:r>
        <w:t>result3, A)</w:t>
      </w:r>
    </w:p>
    <w:p w14:paraId="31B1E2C8" w14:textId="77777777" w:rsidR="00601965" w:rsidRDefault="00601965" w:rsidP="00601965">
      <w:r>
        <w:t>3. Return result3</w:t>
      </w:r>
    </w:p>
    <w:p w14:paraId="4BE88F9A" w14:textId="77777777" w:rsidR="00601965" w:rsidRDefault="00601965" w:rsidP="00601965"/>
    <w:p w14:paraId="655E9BAC" w14:textId="11F16E22" w:rsidR="00BE64A2" w:rsidRDefault="00BE64A2" w:rsidP="00BE64A2">
      <w:pPr>
        <w:pStyle w:val="NoIndent"/>
      </w:pPr>
      <w:r>
        <w:t xml:space="preserve">Function </w:t>
      </w:r>
      <w:r w:rsidR="002D50C0">
        <w:t>4</w:t>
      </w:r>
      <w:r>
        <w:t>: Highest Occurrence</w:t>
      </w:r>
    </w:p>
    <w:p w14:paraId="62A0E20F" w14:textId="77777777" w:rsidR="00601965" w:rsidRDefault="00601965" w:rsidP="00601965">
      <w:r>
        <w:t>1. Initialize an empty dictionary called counter1</w:t>
      </w:r>
    </w:p>
    <w:p w14:paraId="510D33F6" w14:textId="77777777" w:rsidR="00601965" w:rsidRDefault="00601965" w:rsidP="00601965">
      <w:r>
        <w:t xml:space="preserve">2. Iterate through each letter in </w:t>
      </w:r>
      <w:proofErr w:type="spellStart"/>
      <w:r>
        <w:t>input_string</w:t>
      </w:r>
      <w:proofErr w:type="spellEnd"/>
      <w:r>
        <w:t>:</w:t>
      </w:r>
    </w:p>
    <w:p w14:paraId="028F4E65" w14:textId="77777777" w:rsidR="00601965" w:rsidRDefault="00601965" w:rsidP="00601965">
      <w:r>
        <w:t xml:space="preserve">    a. If letter is already a key in counter1:</w:t>
      </w:r>
    </w:p>
    <w:p w14:paraId="4EBF2CFE" w14:textId="77777777" w:rsidR="00601965" w:rsidRDefault="00601965" w:rsidP="00601965">
      <w:r>
        <w:t xml:space="preserve">        </w:t>
      </w:r>
      <w:proofErr w:type="spellStart"/>
      <w:r>
        <w:t>i</w:t>
      </w:r>
      <w:proofErr w:type="spellEnd"/>
      <w:r>
        <w:t>. Increment the value of counter1[letter] by 1</w:t>
      </w:r>
    </w:p>
    <w:p w14:paraId="172DDDE0" w14:textId="77777777" w:rsidR="00601965" w:rsidRDefault="00601965" w:rsidP="00601965">
      <w:r>
        <w:t xml:space="preserve">    b. Else:</w:t>
      </w:r>
    </w:p>
    <w:p w14:paraId="55A59D6F" w14:textId="77777777" w:rsidR="00601965" w:rsidRDefault="00601965" w:rsidP="00601965">
      <w:r>
        <w:t xml:space="preserve">        </w:t>
      </w:r>
      <w:proofErr w:type="spellStart"/>
      <w:r>
        <w:t>i</w:t>
      </w:r>
      <w:proofErr w:type="spellEnd"/>
      <w:r>
        <w:t>. Set counter1[letter] to 1</w:t>
      </w:r>
    </w:p>
    <w:p w14:paraId="4D959AF8" w14:textId="77777777" w:rsidR="00601965" w:rsidRDefault="00601965" w:rsidP="00601965">
      <w:r>
        <w:t>3. Find the letter with the maximum frequency in counter1</w:t>
      </w:r>
    </w:p>
    <w:p w14:paraId="03F08119" w14:textId="59F40E22" w:rsidR="576062CF" w:rsidRDefault="00601965" w:rsidP="00601965">
      <w:r>
        <w:t>4. Return a string indicating the character with the highest frequency</w:t>
      </w:r>
    </w:p>
    <w:p w14:paraId="5C1F5EED" w14:textId="77777777" w:rsidR="007E6CFB" w:rsidRDefault="007E6CFB" w:rsidP="00601965"/>
    <w:p w14:paraId="4A2F8D7F" w14:textId="77777777" w:rsidR="007E6CFB" w:rsidRDefault="007E6CFB" w:rsidP="00601965"/>
    <w:p w14:paraId="3D14CC15" w14:textId="77777777" w:rsidR="007E6CFB" w:rsidRDefault="007E6CFB" w:rsidP="00601965"/>
    <w:p w14:paraId="516876E8" w14:textId="77777777" w:rsidR="007E6CFB" w:rsidRDefault="007E6CFB" w:rsidP="00601965"/>
    <w:p w14:paraId="21A0FB2D" w14:textId="77777777" w:rsidR="007E6CFB" w:rsidRDefault="007E6CFB" w:rsidP="00601965"/>
    <w:p w14:paraId="5CD5AC5F" w14:textId="77777777" w:rsidR="007E6CFB" w:rsidRDefault="007E6CFB" w:rsidP="00601965"/>
    <w:p w14:paraId="71AD5016" w14:textId="77777777" w:rsidR="007E6CFB" w:rsidRDefault="007E6CFB" w:rsidP="00601965"/>
    <w:p w14:paraId="41127469" w14:textId="77777777" w:rsidR="007E6CFB" w:rsidRDefault="007E6CFB" w:rsidP="00601965"/>
    <w:p w14:paraId="757AAE3A" w14:textId="77777777" w:rsidR="007E6CFB" w:rsidRDefault="007E6CFB" w:rsidP="00601965"/>
    <w:p w14:paraId="146B21A2" w14:textId="6AD3B103" w:rsidR="007E6CFB" w:rsidRDefault="007E6CFB" w:rsidP="007E6CFB">
      <w:pPr>
        <w:ind w:firstLine="0"/>
      </w:pPr>
    </w:p>
    <w:p w14:paraId="4AC84E5B" w14:textId="77777777" w:rsidR="007E6CFB" w:rsidRDefault="007E6CFB" w:rsidP="007E6CFB">
      <w:pPr>
        <w:pStyle w:val="CaptionCallout"/>
      </w:pPr>
    </w:p>
    <w:p w14:paraId="2C930859" w14:textId="6FB9FADD" w:rsidR="007E6CFB" w:rsidRDefault="007E6CFB" w:rsidP="007E6CFB">
      <w:pPr>
        <w:pStyle w:val="CaptionCallout"/>
        <w:jc w:val="center"/>
      </w:pPr>
      <w:r>
        <w:lastRenderedPageBreak/>
        <w:t>Functions used in Rahul’s questions</w:t>
      </w:r>
    </w:p>
    <w:p w14:paraId="5E08D2E2" w14:textId="37E21562" w:rsidR="007E6CFB" w:rsidRDefault="00436F50" w:rsidP="00BD7A50">
      <w:proofErr w:type="gramStart"/>
      <w:r>
        <w:t xml:space="preserve">Question </w:t>
      </w:r>
      <w:r w:rsidR="007E6CFB">
        <w:t xml:space="preserve"> 1</w:t>
      </w:r>
      <w:proofErr w:type="gramEnd"/>
      <w:r w:rsidR="007E6CFB">
        <w:t>: finding number of vowels in a given string</w:t>
      </w:r>
    </w:p>
    <w:p w14:paraId="6131ED56" w14:textId="532364F7" w:rsidR="00BD7A50" w:rsidRDefault="007E6CFB" w:rsidP="00BD7A50">
      <w:r>
        <w:t xml:space="preserve">The </w:t>
      </w:r>
      <w:proofErr w:type="spellStart"/>
      <w:r>
        <w:t>find_</w:t>
      </w:r>
      <w:proofErr w:type="gramStart"/>
      <w:r>
        <w:t>vowels</w:t>
      </w:r>
      <w:proofErr w:type="spellEnd"/>
      <w:r>
        <w:t>(</w:t>
      </w:r>
      <w:proofErr w:type="gramEnd"/>
      <w:r>
        <w:t>)  function</w:t>
      </w:r>
      <w:r w:rsidR="008F28A6">
        <w:t xml:space="preserve"> takes a string as input from the main function</w:t>
      </w:r>
      <w:r w:rsidR="009D0D25">
        <w:t xml:space="preserve"> then </w:t>
      </w:r>
      <w:r w:rsidR="008F28A6">
        <w:t>we define a list</w:t>
      </w:r>
    </w:p>
    <w:p w14:paraId="4B4B9CB8" w14:textId="389A7A11" w:rsidR="008F28A6" w:rsidRDefault="00BD7A50" w:rsidP="00BD7A50">
      <w:pPr>
        <w:jc w:val="both"/>
      </w:pPr>
      <w:r>
        <w:t xml:space="preserve">Consisting of </w:t>
      </w:r>
      <w:proofErr w:type="spellStart"/>
      <w:proofErr w:type="gramStart"/>
      <w:r>
        <w:t>vowels.then</w:t>
      </w:r>
      <w:proofErr w:type="spellEnd"/>
      <w:proofErr w:type="gramEnd"/>
      <w:r>
        <w:t xml:space="preserve"> we initialize count=0 because we still didn’t run the loop and we </w:t>
      </w:r>
      <w:proofErr w:type="spellStart"/>
      <w:r>
        <w:t>didnt</w:t>
      </w:r>
      <w:proofErr w:type="spellEnd"/>
    </w:p>
    <w:p w14:paraId="68F73FA9" w14:textId="77777777" w:rsidR="00BD7A50" w:rsidRDefault="00BD7A50" w:rsidP="00BD7A50">
      <w:pPr>
        <w:jc w:val="both"/>
      </w:pPr>
      <w:r>
        <w:t xml:space="preserve">Any vowels, it’s the same with </w:t>
      </w:r>
      <w:proofErr w:type="spellStart"/>
      <w:proofErr w:type="gramStart"/>
      <w:r>
        <w:t>consonants.then</w:t>
      </w:r>
      <w:proofErr w:type="spellEnd"/>
      <w:proofErr w:type="gramEnd"/>
      <w:r>
        <w:t xml:space="preserve"> we iterate every element in string1 and check if</w:t>
      </w:r>
    </w:p>
    <w:p w14:paraId="13054648" w14:textId="16301658" w:rsidR="00BD7A50" w:rsidRDefault="00BD7A50" w:rsidP="00BD7A50">
      <w:pPr>
        <w:jc w:val="both"/>
      </w:pPr>
      <w:r>
        <w:t xml:space="preserve">Matches with elements from list vowels if it does vowels count+1 if not consonant count+1 then </w:t>
      </w:r>
    </w:p>
    <w:p w14:paraId="38E9685F" w14:textId="2721B331" w:rsidR="00BD7A50" w:rsidRDefault="00BD7A50" w:rsidP="00BD7A50">
      <w:pPr>
        <w:jc w:val="both"/>
      </w:pPr>
      <w:r>
        <w:t xml:space="preserve">Then we return the count of vowels and count of consonants. </w:t>
      </w:r>
    </w:p>
    <w:p w14:paraId="3F81587F" w14:textId="589F87EC" w:rsidR="00436F50" w:rsidRDefault="00436F50" w:rsidP="00BD7A50">
      <w:pPr>
        <w:jc w:val="both"/>
      </w:pPr>
      <w:r>
        <w:t>Pseudo code =</w:t>
      </w:r>
    </w:p>
    <w:p w14:paraId="2A8BED3C" w14:textId="1F620F1E" w:rsidR="00436F50" w:rsidRDefault="00DA6E0F" w:rsidP="00436F50">
      <w:pPr>
        <w:jc w:val="both"/>
      </w:pPr>
      <w:proofErr w:type="gramStart"/>
      <w:r>
        <w:t xml:space="preserve">FUNCTION </w:t>
      </w:r>
      <w:r w:rsidR="00436F50">
        <w:t xml:space="preserve"> </w:t>
      </w:r>
      <w:proofErr w:type="spellStart"/>
      <w:r w:rsidR="00436F50">
        <w:t>find</w:t>
      </w:r>
      <w:proofErr w:type="gramEnd"/>
      <w:r w:rsidR="00436F50">
        <w:t>_vowels</w:t>
      </w:r>
      <w:proofErr w:type="spellEnd"/>
      <w:r w:rsidR="00436F50">
        <w:t>(string1):</w:t>
      </w:r>
    </w:p>
    <w:p w14:paraId="5518DBCE" w14:textId="77777777" w:rsidR="00436F50" w:rsidRDefault="00436F50" w:rsidP="00436F50">
      <w:pPr>
        <w:jc w:val="both"/>
      </w:pPr>
      <w:r>
        <w:t xml:space="preserve">    vowels = ["a", "e", "</w:t>
      </w:r>
      <w:proofErr w:type="spellStart"/>
      <w:r>
        <w:t>i</w:t>
      </w:r>
      <w:proofErr w:type="spellEnd"/>
      <w:r>
        <w:t>", "o", "u"]</w:t>
      </w:r>
    </w:p>
    <w:p w14:paraId="35B552D7" w14:textId="206B9CE7" w:rsidR="00436F50" w:rsidRDefault="00436F50" w:rsidP="00436F50">
      <w:pPr>
        <w:jc w:val="both"/>
      </w:pPr>
      <w:r>
        <w:t xml:space="preserve">   </w:t>
      </w:r>
      <w:proofErr w:type="spellStart"/>
      <w:r>
        <w:t>count_</w:t>
      </w:r>
      <w:r w:rsidR="00DA6E0F">
        <w:t>of</w:t>
      </w:r>
      <w:r>
        <w:t>_vowels</w:t>
      </w:r>
      <w:proofErr w:type="spellEnd"/>
      <w:r>
        <w:t xml:space="preserve"> = 0</w:t>
      </w:r>
    </w:p>
    <w:p w14:paraId="0837D641" w14:textId="6F7A9EAE" w:rsidR="00436F50" w:rsidRDefault="00436F50" w:rsidP="00436F50">
      <w:pPr>
        <w:jc w:val="both"/>
      </w:pPr>
      <w:r>
        <w:t xml:space="preserve">    </w:t>
      </w:r>
      <w:proofErr w:type="spellStart"/>
      <w:r>
        <w:t>count_</w:t>
      </w:r>
      <w:r w:rsidR="00DA6E0F">
        <w:t>of</w:t>
      </w:r>
      <w:r>
        <w:t>_consonants</w:t>
      </w:r>
      <w:proofErr w:type="spellEnd"/>
      <w:r>
        <w:t xml:space="preserve"> = 0</w:t>
      </w:r>
    </w:p>
    <w:p w14:paraId="61232E6A" w14:textId="77777777" w:rsidR="00436F50" w:rsidRDefault="00436F50" w:rsidP="00436F50">
      <w:pPr>
        <w:jc w:val="both"/>
      </w:pPr>
      <w:r>
        <w:t xml:space="preserve">    </w:t>
      </w:r>
    </w:p>
    <w:p w14:paraId="1DB87832" w14:textId="3AF9F7CD" w:rsidR="00436F50" w:rsidRDefault="00436F50" w:rsidP="00436F50">
      <w:pPr>
        <w:jc w:val="both"/>
      </w:pPr>
      <w:r>
        <w:t xml:space="preserve">    </w:t>
      </w:r>
      <w:r w:rsidR="00DA6E0F">
        <w:t>FOR</w:t>
      </w:r>
      <w:r>
        <w:t xml:space="preserve"> character in string1:</w:t>
      </w:r>
    </w:p>
    <w:p w14:paraId="48E7C7EB" w14:textId="7B326353" w:rsidR="00436F50" w:rsidRDefault="00436F50" w:rsidP="00436F50">
      <w:pPr>
        <w:jc w:val="both"/>
      </w:pPr>
      <w:r>
        <w:t xml:space="preserve">        </w:t>
      </w:r>
      <w:r w:rsidR="00DA6E0F">
        <w:t>IF</w:t>
      </w:r>
      <w:r>
        <w:t xml:space="preserve"> character in vowels:</w:t>
      </w:r>
    </w:p>
    <w:p w14:paraId="7EED4D39" w14:textId="30B4B17B" w:rsidR="00436F50" w:rsidRDefault="00436F50" w:rsidP="00436F50">
      <w:pPr>
        <w:jc w:val="both"/>
      </w:pPr>
      <w:r>
        <w:t xml:space="preserve">            </w:t>
      </w:r>
      <w:proofErr w:type="spellStart"/>
      <w:r>
        <w:t>count_</w:t>
      </w:r>
      <w:r w:rsidR="00DA6E0F">
        <w:t>of</w:t>
      </w:r>
      <w:r>
        <w:t>_vowels</w:t>
      </w:r>
      <w:proofErr w:type="spellEnd"/>
      <w:r>
        <w:t xml:space="preserve"> = </w:t>
      </w:r>
      <w:proofErr w:type="spellStart"/>
      <w:r>
        <w:t>count_</w:t>
      </w:r>
      <w:r w:rsidR="00DA6E0F">
        <w:t>of</w:t>
      </w:r>
      <w:r>
        <w:t>_vowels</w:t>
      </w:r>
      <w:proofErr w:type="spellEnd"/>
      <w:r>
        <w:t xml:space="preserve"> + 1</w:t>
      </w:r>
    </w:p>
    <w:p w14:paraId="70B86F27" w14:textId="77777777" w:rsidR="00436F50" w:rsidRDefault="00436F50" w:rsidP="00436F50">
      <w:pPr>
        <w:jc w:val="both"/>
      </w:pPr>
      <w:r>
        <w:t xml:space="preserve">        else:</w:t>
      </w:r>
    </w:p>
    <w:p w14:paraId="6E8D1749" w14:textId="05BE0CA1" w:rsidR="00436F50" w:rsidRDefault="00436F50" w:rsidP="00436F50">
      <w:pPr>
        <w:jc w:val="both"/>
      </w:pPr>
      <w:r>
        <w:t xml:space="preserve">            </w:t>
      </w:r>
      <w:proofErr w:type="spellStart"/>
      <w:r>
        <w:t>count_</w:t>
      </w:r>
      <w:r w:rsidR="00DA6E0F">
        <w:t>of</w:t>
      </w:r>
      <w:r>
        <w:t>_consonants</w:t>
      </w:r>
      <w:proofErr w:type="spellEnd"/>
      <w:r>
        <w:t xml:space="preserve"> = </w:t>
      </w:r>
      <w:proofErr w:type="spellStart"/>
      <w:r>
        <w:t>count_</w:t>
      </w:r>
      <w:r w:rsidR="00DA6E0F">
        <w:t>of</w:t>
      </w:r>
      <w:r>
        <w:t>_consonants</w:t>
      </w:r>
      <w:proofErr w:type="spellEnd"/>
      <w:r>
        <w:t xml:space="preserve"> + 1</w:t>
      </w:r>
    </w:p>
    <w:p w14:paraId="35C34FEB" w14:textId="77777777" w:rsidR="00436F50" w:rsidRDefault="00436F50" w:rsidP="00436F50">
      <w:pPr>
        <w:jc w:val="both"/>
      </w:pPr>
      <w:r>
        <w:t xml:space="preserve">    </w:t>
      </w:r>
    </w:p>
    <w:p w14:paraId="3A49813A" w14:textId="6FE9ACBC" w:rsidR="00436F50" w:rsidRDefault="00436F50" w:rsidP="00436F50">
      <w:pPr>
        <w:jc w:val="both"/>
      </w:pPr>
      <w:r>
        <w:t xml:space="preserve">    </w:t>
      </w:r>
      <w:r w:rsidR="00DA6E0F">
        <w:t>RETURN</w:t>
      </w:r>
      <w:r>
        <w:t xml:space="preserve"> (</w:t>
      </w:r>
      <w:proofErr w:type="spellStart"/>
      <w:r>
        <w:t>count_of_vowels</w:t>
      </w:r>
      <w:proofErr w:type="spellEnd"/>
      <w:r>
        <w:t xml:space="preserve">, </w:t>
      </w:r>
      <w:proofErr w:type="spellStart"/>
      <w:r>
        <w:t>count_of_consonants</w:t>
      </w:r>
      <w:proofErr w:type="spellEnd"/>
      <w:r>
        <w:t>)</w:t>
      </w:r>
    </w:p>
    <w:p w14:paraId="32993376" w14:textId="77777777" w:rsidR="00436F50" w:rsidRDefault="00436F50" w:rsidP="00436F50">
      <w:pPr>
        <w:jc w:val="both"/>
      </w:pPr>
    </w:p>
    <w:p w14:paraId="5C854546" w14:textId="77777777" w:rsidR="00436F50" w:rsidRDefault="00436F50" w:rsidP="00436F50">
      <w:pPr>
        <w:jc w:val="both"/>
      </w:pPr>
    </w:p>
    <w:p w14:paraId="6EA25EA1" w14:textId="77777777" w:rsidR="00436F50" w:rsidRDefault="00436F50" w:rsidP="00436F50">
      <w:pPr>
        <w:jc w:val="both"/>
      </w:pPr>
    </w:p>
    <w:p w14:paraId="5900C926" w14:textId="77777777" w:rsidR="00436F50" w:rsidRDefault="00436F50" w:rsidP="00436F50">
      <w:pPr>
        <w:jc w:val="both"/>
      </w:pPr>
    </w:p>
    <w:p w14:paraId="22D3CA15" w14:textId="295B8F3B" w:rsidR="00436F50" w:rsidRDefault="00436F50" w:rsidP="00436F50">
      <w:pPr>
        <w:ind w:firstLine="0"/>
        <w:jc w:val="both"/>
      </w:pPr>
      <w:r>
        <w:lastRenderedPageBreak/>
        <w:t>Question 2: to find common elements in 2 lists</w:t>
      </w:r>
    </w:p>
    <w:p w14:paraId="59AC3753" w14:textId="7841C147" w:rsidR="00436F50" w:rsidRDefault="00436F50" w:rsidP="00436F50">
      <w:pPr>
        <w:ind w:firstLine="0"/>
        <w:jc w:val="both"/>
      </w:pPr>
      <w:r>
        <w:t xml:space="preserve">First we define list1 </w:t>
      </w:r>
      <w:proofErr w:type="gramStart"/>
      <w:r>
        <w:t>and  list</w:t>
      </w:r>
      <w:proofErr w:type="gramEnd"/>
      <w:r>
        <w:t xml:space="preserve">2 in the function def </w:t>
      </w:r>
      <w:proofErr w:type="spellStart"/>
      <w:r>
        <w:t>common_list</w:t>
      </w:r>
      <w:proofErr w:type="spellEnd"/>
      <w:r>
        <w:t>()  later we initialize count =0 because we didn’t run the loop and number of common elements found is 0. Iterate in list1 and compare every element in list 1 with every element in list 2 and if the element matches count = count +1 then we return the value to the function.</w:t>
      </w:r>
    </w:p>
    <w:p w14:paraId="6AE22AC3" w14:textId="1C18B4C1" w:rsidR="00436F50" w:rsidRDefault="00436F50" w:rsidP="00436F50">
      <w:pPr>
        <w:ind w:firstLine="0"/>
        <w:jc w:val="both"/>
      </w:pPr>
      <w:r>
        <w:t>Pseudo code:</w:t>
      </w:r>
    </w:p>
    <w:p w14:paraId="44175A90" w14:textId="02BD9502" w:rsidR="00436F50" w:rsidRDefault="00DA6E0F" w:rsidP="00436F50">
      <w:pPr>
        <w:ind w:firstLine="0"/>
        <w:jc w:val="both"/>
      </w:pPr>
      <w:r>
        <w:t>FUNCTION</w:t>
      </w:r>
      <w:r w:rsidR="00436F50">
        <w:t xml:space="preserve"> </w:t>
      </w:r>
      <w:proofErr w:type="spellStart"/>
      <w:r w:rsidR="00436F50">
        <w:t>common_</w:t>
      </w:r>
      <w:proofErr w:type="gramStart"/>
      <w:r w:rsidR="00436F50">
        <w:t>list</w:t>
      </w:r>
      <w:proofErr w:type="spellEnd"/>
      <w:r w:rsidR="00436F50">
        <w:t>(</w:t>
      </w:r>
      <w:proofErr w:type="gramEnd"/>
      <w:r w:rsidR="00436F50">
        <w:t>list1, list2):</w:t>
      </w:r>
    </w:p>
    <w:p w14:paraId="4EFA1669" w14:textId="77777777" w:rsidR="00436F50" w:rsidRDefault="00436F50" w:rsidP="00436F50">
      <w:pPr>
        <w:ind w:firstLine="0"/>
        <w:jc w:val="both"/>
      </w:pPr>
      <w:r>
        <w:t xml:space="preserve">    </w:t>
      </w:r>
      <w:proofErr w:type="spellStart"/>
      <w:r>
        <w:t>count_of_common_elements</w:t>
      </w:r>
      <w:proofErr w:type="spellEnd"/>
      <w:r>
        <w:t xml:space="preserve"> = 0</w:t>
      </w:r>
    </w:p>
    <w:p w14:paraId="6B3A9AA6" w14:textId="77777777" w:rsidR="00436F50" w:rsidRDefault="00436F50" w:rsidP="00436F50">
      <w:pPr>
        <w:ind w:firstLine="0"/>
        <w:jc w:val="both"/>
      </w:pPr>
      <w:r>
        <w:t xml:space="preserve">    </w:t>
      </w:r>
    </w:p>
    <w:p w14:paraId="424BD0B5" w14:textId="42357943" w:rsidR="00436F50" w:rsidRDefault="00436F50" w:rsidP="00436F50">
      <w:pPr>
        <w:ind w:firstLine="0"/>
        <w:jc w:val="both"/>
      </w:pPr>
      <w:r>
        <w:t xml:space="preserve">    </w:t>
      </w:r>
      <w:r w:rsidR="00DA6E0F">
        <w:t>FOR</w:t>
      </w:r>
      <w:r>
        <w:t xml:space="preserve"> element in list1:</w:t>
      </w:r>
    </w:p>
    <w:p w14:paraId="71929A13" w14:textId="1028C4DB" w:rsidR="00436F50" w:rsidRDefault="00436F50" w:rsidP="00436F50">
      <w:pPr>
        <w:ind w:firstLine="0"/>
        <w:jc w:val="both"/>
      </w:pPr>
      <w:r>
        <w:t xml:space="preserve">        </w:t>
      </w:r>
      <w:proofErr w:type="gramStart"/>
      <w:r w:rsidR="00DA6E0F">
        <w:t xml:space="preserve">IF </w:t>
      </w:r>
      <w:r>
        <w:t xml:space="preserve"> element</w:t>
      </w:r>
      <w:proofErr w:type="gramEnd"/>
      <w:r>
        <w:t xml:space="preserve"> in list2:</w:t>
      </w:r>
    </w:p>
    <w:p w14:paraId="202DC171" w14:textId="77777777" w:rsidR="00436F50" w:rsidRDefault="00436F50" w:rsidP="00436F50">
      <w:pPr>
        <w:ind w:firstLine="0"/>
        <w:jc w:val="both"/>
      </w:pPr>
      <w:r>
        <w:t xml:space="preserve">            </w:t>
      </w:r>
      <w:proofErr w:type="spellStart"/>
      <w:r>
        <w:t>count_of_common_elements</w:t>
      </w:r>
      <w:proofErr w:type="spellEnd"/>
      <w:r>
        <w:t xml:space="preserve"> = </w:t>
      </w:r>
      <w:proofErr w:type="spellStart"/>
      <w:r>
        <w:t>count_of_common_elements</w:t>
      </w:r>
      <w:proofErr w:type="spellEnd"/>
      <w:r>
        <w:t xml:space="preserve"> + 1</w:t>
      </w:r>
    </w:p>
    <w:p w14:paraId="1662CD51" w14:textId="77777777" w:rsidR="00436F50" w:rsidRDefault="00436F50" w:rsidP="00436F50">
      <w:pPr>
        <w:ind w:firstLine="0"/>
        <w:jc w:val="both"/>
      </w:pPr>
    </w:p>
    <w:p w14:paraId="34211A96" w14:textId="28086E6C" w:rsidR="00436F50" w:rsidRDefault="00436F50" w:rsidP="00436F50">
      <w:pPr>
        <w:ind w:firstLine="0"/>
        <w:jc w:val="both"/>
      </w:pPr>
      <w:r>
        <w:t xml:space="preserve">    </w:t>
      </w:r>
      <w:r w:rsidR="00DA6E0F">
        <w:t xml:space="preserve">RETURN </w:t>
      </w:r>
      <w:proofErr w:type="spellStart"/>
      <w:r>
        <w:t>count_of_common_elements</w:t>
      </w:r>
      <w:proofErr w:type="spellEnd"/>
    </w:p>
    <w:p w14:paraId="3DC28EC9" w14:textId="77777777" w:rsidR="00436F50" w:rsidRDefault="00436F50" w:rsidP="00436F50">
      <w:pPr>
        <w:ind w:firstLine="0"/>
        <w:jc w:val="both"/>
      </w:pPr>
    </w:p>
    <w:p w14:paraId="4C11083F" w14:textId="77777777" w:rsidR="00DA6E0F" w:rsidRDefault="00DA6E0F" w:rsidP="00436F50">
      <w:pPr>
        <w:ind w:firstLine="0"/>
        <w:jc w:val="both"/>
      </w:pPr>
    </w:p>
    <w:p w14:paraId="6E532DDF" w14:textId="5B34ECD3" w:rsidR="00DA6E0F" w:rsidRDefault="00DA6E0F" w:rsidP="00436F50">
      <w:pPr>
        <w:ind w:firstLine="0"/>
        <w:jc w:val="both"/>
      </w:pPr>
      <w:r>
        <w:t>Question 3:to find transpose of a matrix</w:t>
      </w:r>
    </w:p>
    <w:p w14:paraId="5AC32AB2" w14:textId="1B248E7E" w:rsidR="00DA6E0F" w:rsidRDefault="00DA6E0F" w:rsidP="00436F50">
      <w:pPr>
        <w:ind w:firstLine="0"/>
        <w:jc w:val="both"/>
      </w:pPr>
      <w:proofErr w:type="gramStart"/>
      <w:r>
        <w:t>First</w:t>
      </w:r>
      <w:proofErr w:type="gramEnd"/>
      <w:r>
        <w:t xml:space="preserve"> we take a matrix as input from main function and we make a copy of that which stores nothing.</w:t>
      </w:r>
    </w:p>
    <w:p w14:paraId="4BD92F41" w14:textId="77777777" w:rsidR="00DA6E0F" w:rsidRDefault="00DA6E0F" w:rsidP="00436F50">
      <w:pPr>
        <w:ind w:firstLine="0"/>
        <w:jc w:val="both"/>
      </w:pPr>
      <w:r>
        <w:t xml:space="preserve">Later we </w:t>
      </w:r>
      <w:proofErr w:type="gramStart"/>
      <w:r>
        <w:t>iterate  to</w:t>
      </w:r>
      <w:proofErr w:type="gramEnd"/>
      <w:r>
        <w:t xml:space="preserve"> get the total number of rows and columns after getting it we check if index I is not equal to j then we </w:t>
      </w:r>
      <w:proofErr w:type="spellStart"/>
      <w:r>
        <w:t>strore</w:t>
      </w:r>
      <w:proofErr w:type="spellEnd"/>
      <w:r>
        <w:t xml:space="preserve"> matrix2[j][</w:t>
      </w:r>
      <w:proofErr w:type="spellStart"/>
      <w:r>
        <w:t>i</w:t>
      </w:r>
      <w:proofErr w:type="spellEnd"/>
      <w:r>
        <w:t xml:space="preserve">] in </w:t>
      </w:r>
      <w:proofErr w:type="spellStart"/>
      <w:r>
        <w:t>temp,input</w:t>
      </w:r>
      <w:proofErr w:type="spellEnd"/>
      <w:r>
        <w:t xml:space="preserve"> matrix [</w:t>
      </w:r>
      <w:proofErr w:type="spellStart"/>
      <w:r>
        <w:t>i</w:t>
      </w:r>
      <w:proofErr w:type="spellEnd"/>
      <w:r>
        <w:t>][j] in matrix2[j][</w:t>
      </w:r>
      <w:proofErr w:type="spellStart"/>
      <w:r>
        <w:t>i</w:t>
      </w:r>
      <w:proofErr w:type="spellEnd"/>
      <w:r>
        <w:t xml:space="preserve">],temp in </w:t>
      </w:r>
      <w:proofErr w:type="spellStart"/>
      <w:r>
        <w:t>inputmatrix</w:t>
      </w:r>
      <w:proofErr w:type="spellEnd"/>
      <w:r>
        <w:t>[</w:t>
      </w:r>
      <w:proofErr w:type="spellStart"/>
      <w:r>
        <w:t>i</w:t>
      </w:r>
      <w:proofErr w:type="spellEnd"/>
      <w:r>
        <w:t>][j].</w:t>
      </w:r>
    </w:p>
    <w:p w14:paraId="6905B935" w14:textId="77777777" w:rsidR="006F4E29" w:rsidRDefault="006F4E29" w:rsidP="00436F50">
      <w:pPr>
        <w:ind w:firstLine="0"/>
        <w:jc w:val="both"/>
      </w:pPr>
      <w:r>
        <w:t>Pseudo code:</w:t>
      </w:r>
    </w:p>
    <w:p w14:paraId="3D840E2C" w14:textId="51D15674" w:rsidR="006F4E29" w:rsidRDefault="006F4E29" w:rsidP="006F4E29">
      <w:pPr>
        <w:ind w:firstLine="0"/>
        <w:jc w:val="both"/>
      </w:pPr>
      <w:proofErr w:type="gramStart"/>
      <w:r>
        <w:t xml:space="preserve">FUNCTION  </w:t>
      </w:r>
      <w:proofErr w:type="spellStart"/>
      <w:r>
        <w:t>find</w:t>
      </w:r>
      <w:proofErr w:type="gramEnd"/>
      <w:r>
        <w:t>_transpose</w:t>
      </w:r>
      <w:proofErr w:type="spellEnd"/>
      <w:r>
        <w:t>(</w:t>
      </w:r>
      <w:proofErr w:type="spellStart"/>
      <w:r>
        <w:t>input_matrix</w:t>
      </w:r>
      <w:proofErr w:type="spellEnd"/>
      <w:r>
        <w:t>):</w:t>
      </w:r>
    </w:p>
    <w:p w14:paraId="0E208B93" w14:textId="14493206" w:rsidR="006F4E29" w:rsidRDefault="006F4E29" w:rsidP="006F4E29">
      <w:pPr>
        <w:ind w:firstLine="0"/>
        <w:jc w:val="both"/>
      </w:pPr>
      <w:r>
        <w:t xml:space="preserve">    matrix2 = </w:t>
      </w:r>
      <w:proofErr w:type="spellStart"/>
      <w:r>
        <w:t>input_</w:t>
      </w:r>
      <w:proofErr w:type="gramStart"/>
      <w:r>
        <w:t>matrix.copy</w:t>
      </w:r>
      <w:proofErr w:type="spellEnd"/>
      <w:proofErr w:type="gramEnd"/>
      <w:r>
        <w:t xml:space="preserve">()  </w:t>
      </w:r>
    </w:p>
    <w:p w14:paraId="119734DC" w14:textId="77777777" w:rsidR="006F4E29" w:rsidRDefault="006F4E29" w:rsidP="006F4E29">
      <w:pPr>
        <w:ind w:firstLine="0"/>
        <w:jc w:val="both"/>
      </w:pPr>
      <w:r>
        <w:t xml:space="preserve">    </w:t>
      </w:r>
    </w:p>
    <w:p w14:paraId="70D3A713" w14:textId="0E2E5F7E" w:rsidR="006F4E29" w:rsidRDefault="006F4E29" w:rsidP="006F4E29">
      <w:pPr>
        <w:ind w:firstLine="0"/>
        <w:jc w:val="both"/>
      </w:pPr>
      <w:r>
        <w:lastRenderedPageBreak/>
        <w:t xml:space="preserve">    FOR </w:t>
      </w:r>
      <w:proofErr w:type="spellStart"/>
      <w:r>
        <w:t>i</w:t>
      </w:r>
      <w:proofErr w:type="spellEnd"/>
      <w:r>
        <w:t xml:space="preserve"> in range(</w:t>
      </w:r>
      <w:proofErr w:type="spellStart"/>
      <w:r>
        <w:t>len</w:t>
      </w:r>
      <w:proofErr w:type="spellEnd"/>
      <w:r>
        <w:t>(</w:t>
      </w:r>
      <w:proofErr w:type="spellStart"/>
      <w:r>
        <w:t>input_matrix</w:t>
      </w:r>
      <w:proofErr w:type="spellEnd"/>
      <w:r>
        <w:t xml:space="preserve">)):  </w:t>
      </w:r>
    </w:p>
    <w:p w14:paraId="02BD64DD" w14:textId="7CDDC01D" w:rsidR="006F4E29" w:rsidRDefault="006F4E29" w:rsidP="006F4E29">
      <w:pPr>
        <w:ind w:firstLine="0"/>
        <w:jc w:val="both"/>
      </w:pPr>
      <w:r>
        <w:t xml:space="preserve">        </w:t>
      </w:r>
      <w:proofErr w:type="gramStart"/>
      <w:r>
        <w:t>FOR  j</w:t>
      </w:r>
      <w:proofErr w:type="gramEnd"/>
      <w:r>
        <w:t xml:space="preserve"> in range(</w:t>
      </w:r>
      <w:proofErr w:type="spellStart"/>
      <w:r>
        <w:t>len</w:t>
      </w:r>
      <w:proofErr w:type="spellEnd"/>
      <w:r>
        <w:t>(</w:t>
      </w:r>
      <w:proofErr w:type="spellStart"/>
      <w:r>
        <w:t>input_matrix</w:t>
      </w:r>
      <w:proofErr w:type="spellEnd"/>
      <w:r>
        <w:t xml:space="preserve">[0])):  </w:t>
      </w:r>
    </w:p>
    <w:p w14:paraId="36D3278F" w14:textId="261366AC" w:rsidR="006F4E29" w:rsidRDefault="006F4E29" w:rsidP="006F4E29">
      <w:pPr>
        <w:ind w:firstLine="0"/>
        <w:jc w:val="both"/>
      </w:pPr>
      <w:r>
        <w:t xml:space="preserve">            IF </w:t>
      </w:r>
      <w:proofErr w:type="spellStart"/>
      <w:proofErr w:type="gramStart"/>
      <w:r>
        <w:t>i</w:t>
      </w:r>
      <w:proofErr w:type="spellEnd"/>
      <w:r>
        <w:t xml:space="preserve"> !</w:t>
      </w:r>
      <w:proofErr w:type="gramEnd"/>
      <w:r>
        <w:t xml:space="preserve">= j:  </w:t>
      </w:r>
    </w:p>
    <w:p w14:paraId="5DA17869" w14:textId="37DAE544" w:rsidR="006F4E29" w:rsidRDefault="006F4E29" w:rsidP="006F4E29">
      <w:pPr>
        <w:ind w:firstLine="0"/>
        <w:jc w:val="both"/>
      </w:pPr>
      <w:r>
        <w:t xml:space="preserve">                TEMP= matrix2[j][i]  </w:t>
      </w:r>
    </w:p>
    <w:p w14:paraId="16952E5C" w14:textId="06397214" w:rsidR="006F4E29" w:rsidRDefault="006F4E29" w:rsidP="006F4E29">
      <w:pPr>
        <w:ind w:firstLine="0"/>
        <w:jc w:val="both"/>
      </w:pPr>
      <w:r>
        <w:t xml:space="preserve">                matrix2[j][</w:t>
      </w:r>
      <w:proofErr w:type="spellStart"/>
      <w:r>
        <w:t>i</w:t>
      </w:r>
      <w:proofErr w:type="spellEnd"/>
      <w:r>
        <w:t xml:space="preserve">] = </w:t>
      </w:r>
      <w:proofErr w:type="spellStart"/>
      <w:r>
        <w:t>input_matrix</w:t>
      </w:r>
      <w:proofErr w:type="spellEnd"/>
      <w:r>
        <w:t>[</w:t>
      </w:r>
      <w:proofErr w:type="spellStart"/>
      <w:r>
        <w:t>i</w:t>
      </w:r>
      <w:proofErr w:type="spellEnd"/>
      <w:r>
        <w:t>][j]</w:t>
      </w:r>
    </w:p>
    <w:p w14:paraId="74204D92" w14:textId="6B462952" w:rsidR="006F4E29" w:rsidRDefault="006F4E29" w:rsidP="006F4E29">
      <w:pPr>
        <w:ind w:firstLine="0"/>
        <w:jc w:val="both"/>
      </w:pPr>
      <w:r>
        <w:t xml:space="preserve">                </w:t>
      </w:r>
      <w:proofErr w:type="spellStart"/>
      <w:r>
        <w:t>input_matrix</w:t>
      </w:r>
      <w:proofErr w:type="spellEnd"/>
      <w:r>
        <w:t>[</w:t>
      </w:r>
      <w:proofErr w:type="spellStart"/>
      <w:r>
        <w:t>i</w:t>
      </w:r>
      <w:proofErr w:type="spellEnd"/>
      <w:r>
        <w:t xml:space="preserve">][j] = TEMP  </w:t>
      </w:r>
    </w:p>
    <w:p w14:paraId="164CC530" w14:textId="77777777" w:rsidR="006F4E29" w:rsidRDefault="006F4E29" w:rsidP="006F4E29">
      <w:pPr>
        <w:ind w:firstLine="0"/>
        <w:jc w:val="both"/>
      </w:pPr>
    </w:p>
    <w:p w14:paraId="672B05E8" w14:textId="6F7AB197" w:rsidR="00DA6E0F" w:rsidRDefault="006F4E29" w:rsidP="006F4E29">
      <w:pPr>
        <w:ind w:firstLine="0"/>
        <w:jc w:val="both"/>
      </w:pPr>
      <w:r>
        <w:t xml:space="preserve">    RETURN matrix2  </w:t>
      </w:r>
    </w:p>
    <w:p w14:paraId="79D51773" w14:textId="50FBD87A" w:rsidR="00775502" w:rsidRDefault="00775502" w:rsidP="008F28A6">
      <w:pPr>
        <w:jc w:val="both"/>
      </w:pPr>
    </w:p>
    <w:p w14:paraId="43604903" w14:textId="77777777" w:rsidR="006F4E29" w:rsidRDefault="006F4E29" w:rsidP="008F28A6">
      <w:pPr>
        <w:jc w:val="both"/>
      </w:pPr>
    </w:p>
    <w:p w14:paraId="5A83B7E0" w14:textId="03B48EC1" w:rsidR="006F4E29" w:rsidRDefault="006F4E29" w:rsidP="008F28A6">
      <w:pPr>
        <w:jc w:val="both"/>
      </w:pPr>
      <w:r>
        <w:t>Question 4:to multiply to matrices</w:t>
      </w:r>
    </w:p>
    <w:p w14:paraId="7C93DD3E" w14:textId="77777777" w:rsidR="006F4E29" w:rsidRDefault="006F4E29" w:rsidP="006F4E29">
      <w:pPr>
        <w:jc w:val="both"/>
      </w:pPr>
      <w:r>
        <w:t xml:space="preserve">We take two matrices as an input from </w:t>
      </w:r>
      <w:proofErr w:type="spellStart"/>
      <w:r>
        <w:t>userThere</w:t>
      </w:r>
      <w:proofErr w:type="spellEnd"/>
      <w:r>
        <w:t xml:space="preserve"> is a simple concept to be </w:t>
      </w:r>
      <w:proofErr w:type="gramStart"/>
      <w:r>
        <w:t>noted  for</w:t>
      </w:r>
      <w:proofErr w:type="gramEnd"/>
      <w:r>
        <w:t xml:space="preserve"> python it</w:t>
      </w:r>
    </w:p>
    <w:p w14:paraId="59BA0BCA" w14:textId="3B80D9D9" w:rsidR="006F4E29" w:rsidRDefault="006F4E29" w:rsidP="006F4E29">
      <w:pPr>
        <w:jc w:val="both"/>
      </w:pPr>
      <w:r>
        <w:t xml:space="preserve">Is number of elements for us it is number of rows.                  </w:t>
      </w:r>
    </w:p>
    <w:p w14:paraId="4D25073E" w14:textId="6F26997C" w:rsidR="006F4E29" w:rsidRDefault="006F4E29" w:rsidP="006F4E29">
      <w:pPr>
        <w:jc w:val="both"/>
      </w:pPr>
      <w:r>
        <w:t xml:space="preserve"> We use three loops iterate through matrix </w:t>
      </w:r>
      <w:proofErr w:type="gramStart"/>
      <w:r>
        <w:t>a ,</w:t>
      </w:r>
      <w:proofErr w:type="gramEnd"/>
      <w:r>
        <w:t xml:space="preserve"> matrix b order 0, matrix b</w:t>
      </w:r>
    </w:p>
    <w:p w14:paraId="1802B7FC" w14:textId="3AA9250D" w:rsidR="006F4E29" w:rsidRDefault="006F4E29" w:rsidP="006F4E29">
      <w:pPr>
        <w:jc w:val="both"/>
      </w:pPr>
      <w:r>
        <w:t>Result [</w:t>
      </w:r>
      <w:proofErr w:type="spellStart"/>
      <w:r>
        <w:t>i</w:t>
      </w:r>
      <w:proofErr w:type="spellEnd"/>
      <w:r>
        <w:t>][</w:t>
      </w:r>
      <w:proofErr w:type="gramStart"/>
      <w:r>
        <w:t>j]=</w:t>
      </w:r>
      <w:proofErr w:type="gramEnd"/>
      <w:r>
        <w:t>matrix a[</w:t>
      </w:r>
      <w:proofErr w:type="spellStart"/>
      <w:r>
        <w:t>i</w:t>
      </w:r>
      <w:proofErr w:type="spellEnd"/>
      <w:r>
        <w:t>][k]*matrix b[k][j]+result[</w:t>
      </w:r>
      <w:proofErr w:type="spellStart"/>
      <w:r>
        <w:t>i</w:t>
      </w:r>
      <w:proofErr w:type="spellEnd"/>
      <w:r>
        <w:t>][j]</w:t>
      </w:r>
    </w:p>
    <w:p w14:paraId="7725D172" w14:textId="77777777" w:rsidR="006F4E29" w:rsidRDefault="006F4E29" w:rsidP="006F4E29">
      <w:pPr>
        <w:jc w:val="both"/>
      </w:pPr>
    </w:p>
    <w:p w14:paraId="50E3D387" w14:textId="02257DA4" w:rsidR="006F4E29" w:rsidRDefault="006F4E29" w:rsidP="006F4E29">
      <w:pPr>
        <w:jc w:val="both"/>
      </w:pPr>
      <w:r>
        <w:t>Pseudo code:</w:t>
      </w:r>
    </w:p>
    <w:p w14:paraId="15764131" w14:textId="2DA88FB2" w:rsidR="00596874" w:rsidRDefault="00596874" w:rsidP="00596874">
      <w:pPr>
        <w:jc w:val="both"/>
      </w:pPr>
      <w:r>
        <w:t xml:space="preserve">FUNCTION </w:t>
      </w:r>
      <w:proofErr w:type="spellStart"/>
      <w:r>
        <w:t>matrix_</w:t>
      </w:r>
      <w:proofErr w:type="gramStart"/>
      <w:r>
        <w:t>multiplication</w:t>
      </w:r>
      <w:proofErr w:type="spellEnd"/>
      <w:r>
        <w:t>(</w:t>
      </w:r>
      <w:proofErr w:type="spellStart"/>
      <w:proofErr w:type="gramEnd"/>
      <w:r>
        <w:t>Matrix_a</w:t>
      </w:r>
      <w:proofErr w:type="spellEnd"/>
      <w:r>
        <w:t xml:space="preserve">, </w:t>
      </w:r>
      <w:proofErr w:type="spellStart"/>
      <w:r>
        <w:t>Matrix_b</w:t>
      </w:r>
      <w:proofErr w:type="spellEnd"/>
      <w:r>
        <w:t>):</w:t>
      </w:r>
    </w:p>
    <w:p w14:paraId="74AFA161" w14:textId="4B87351F" w:rsidR="00596874" w:rsidRDefault="00596874" w:rsidP="00596874">
      <w:pPr>
        <w:jc w:val="both"/>
      </w:pPr>
      <w:r>
        <w:t xml:space="preserve">    RESULT = [[0 for column in range(</w:t>
      </w:r>
      <w:proofErr w:type="spellStart"/>
      <w:proofErr w:type="gramStart"/>
      <w:r>
        <w:t>len</w:t>
      </w:r>
      <w:proofErr w:type="spellEnd"/>
      <w:r>
        <w:t>(</w:t>
      </w:r>
      <w:proofErr w:type="spellStart"/>
      <w:proofErr w:type="gramEnd"/>
      <w:r>
        <w:t>Matrix_b</w:t>
      </w:r>
      <w:proofErr w:type="spellEnd"/>
      <w:r>
        <w:t>[0]))] for row in range(</w:t>
      </w:r>
      <w:proofErr w:type="spellStart"/>
      <w:r>
        <w:t>len</w:t>
      </w:r>
      <w:proofErr w:type="spellEnd"/>
      <w:r>
        <w:t>(</w:t>
      </w:r>
      <w:proofErr w:type="spellStart"/>
      <w:r>
        <w:t>Matrix_a</w:t>
      </w:r>
      <w:proofErr w:type="spellEnd"/>
      <w:r>
        <w:t>))]</w:t>
      </w:r>
    </w:p>
    <w:p w14:paraId="10CF095E" w14:textId="77777777" w:rsidR="00596874" w:rsidRDefault="00596874" w:rsidP="00596874">
      <w:pPr>
        <w:jc w:val="both"/>
      </w:pPr>
      <w:r>
        <w:t xml:space="preserve">    </w:t>
      </w:r>
    </w:p>
    <w:p w14:paraId="71A709D3" w14:textId="2A9EF38D" w:rsidR="00596874" w:rsidRDefault="00596874" w:rsidP="00596874">
      <w:pPr>
        <w:jc w:val="both"/>
      </w:pPr>
      <w:r>
        <w:t xml:space="preserve">    FOR </w:t>
      </w:r>
      <w:proofErr w:type="spellStart"/>
      <w:r>
        <w:t>i</w:t>
      </w:r>
      <w:proofErr w:type="spellEnd"/>
      <w:r>
        <w:t xml:space="preserve"> in range(</w:t>
      </w:r>
      <w:proofErr w:type="spellStart"/>
      <w:proofErr w:type="gramStart"/>
      <w:r>
        <w:t>len</w:t>
      </w:r>
      <w:proofErr w:type="spellEnd"/>
      <w:r>
        <w:t>(</w:t>
      </w:r>
      <w:proofErr w:type="spellStart"/>
      <w:proofErr w:type="gramEnd"/>
      <w:r>
        <w:t>Matrix_a</w:t>
      </w:r>
      <w:proofErr w:type="spellEnd"/>
      <w:r>
        <w:t xml:space="preserve">)):  </w:t>
      </w:r>
    </w:p>
    <w:p w14:paraId="3030EA13" w14:textId="0FCD146D" w:rsidR="00596874" w:rsidRDefault="00596874" w:rsidP="00596874">
      <w:pPr>
        <w:jc w:val="both"/>
      </w:pPr>
      <w:r>
        <w:t xml:space="preserve">        </w:t>
      </w:r>
      <w:proofErr w:type="gramStart"/>
      <w:r>
        <w:t>FOR  j</w:t>
      </w:r>
      <w:proofErr w:type="gramEnd"/>
      <w:r>
        <w:t xml:space="preserve"> in range(</w:t>
      </w:r>
      <w:proofErr w:type="spellStart"/>
      <w:r>
        <w:t>len</w:t>
      </w:r>
      <w:proofErr w:type="spellEnd"/>
      <w:r>
        <w:t>(</w:t>
      </w:r>
      <w:proofErr w:type="spellStart"/>
      <w:r>
        <w:t>Matrix_b</w:t>
      </w:r>
      <w:proofErr w:type="spellEnd"/>
      <w:r>
        <w:t xml:space="preserve">[0])):  </w:t>
      </w:r>
    </w:p>
    <w:p w14:paraId="5F90AFA5" w14:textId="5224C7A8" w:rsidR="00596874" w:rsidRDefault="00596874" w:rsidP="00596874">
      <w:pPr>
        <w:jc w:val="both"/>
      </w:pPr>
      <w:r>
        <w:t xml:space="preserve">            </w:t>
      </w:r>
      <w:proofErr w:type="gramStart"/>
      <w:r>
        <w:t>FOR  k</w:t>
      </w:r>
      <w:proofErr w:type="gramEnd"/>
      <w:r>
        <w:t xml:space="preserve"> in range(</w:t>
      </w:r>
      <w:proofErr w:type="spellStart"/>
      <w:r>
        <w:t>len</w:t>
      </w:r>
      <w:proofErr w:type="spellEnd"/>
      <w:r>
        <w:t>(</w:t>
      </w:r>
      <w:proofErr w:type="spellStart"/>
      <w:r>
        <w:t>Matrix_b</w:t>
      </w:r>
      <w:proofErr w:type="spellEnd"/>
      <w:r>
        <w:t xml:space="preserve">)):  </w:t>
      </w:r>
    </w:p>
    <w:p w14:paraId="37EEEB91" w14:textId="68A9C4F9" w:rsidR="00596874" w:rsidRDefault="00596874" w:rsidP="00596874">
      <w:pPr>
        <w:jc w:val="both"/>
      </w:pPr>
      <w:r>
        <w:t xml:space="preserve">                result[</w:t>
      </w:r>
      <w:proofErr w:type="spellStart"/>
      <w:r>
        <w:t>i</w:t>
      </w:r>
      <w:proofErr w:type="spellEnd"/>
      <w:r>
        <w:t xml:space="preserve">][j] += </w:t>
      </w:r>
      <w:proofErr w:type="spellStart"/>
      <w:r>
        <w:t>Matrix_a</w:t>
      </w:r>
      <w:proofErr w:type="spellEnd"/>
      <w:r>
        <w:t>[</w:t>
      </w:r>
      <w:proofErr w:type="spellStart"/>
      <w:r>
        <w:t>i</w:t>
      </w:r>
      <w:proofErr w:type="spellEnd"/>
      <w:r>
        <w:t xml:space="preserve">][k] * </w:t>
      </w:r>
      <w:proofErr w:type="spellStart"/>
      <w:r>
        <w:t>Matrix_b</w:t>
      </w:r>
      <w:proofErr w:type="spellEnd"/>
      <w:r>
        <w:t>[k][</w:t>
      </w:r>
      <w:proofErr w:type="gramStart"/>
      <w:r>
        <w:t xml:space="preserve">j]   </w:t>
      </w:r>
      <w:proofErr w:type="gramEnd"/>
      <w:r>
        <w:t xml:space="preserve"> return result</w:t>
      </w:r>
    </w:p>
    <w:p w14:paraId="4789DC18" w14:textId="0BF2F4C4" w:rsidR="000D28CD" w:rsidRDefault="000D28CD" w:rsidP="000D28CD">
      <w:pPr>
        <w:jc w:val="center"/>
        <w:rPr>
          <w:b/>
          <w:bCs/>
        </w:rPr>
      </w:pPr>
      <w:proofErr w:type="gramStart"/>
      <w:r>
        <w:rPr>
          <w:b/>
          <w:bCs/>
        </w:rPr>
        <w:lastRenderedPageBreak/>
        <w:t>Function’s</w:t>
      </w:r>
      <w:proofErr w:type="gramEnd"/>
      <w:r>
        <w:rPr>
          <w:b/>
          <w:bCs/>
        </w:rPr>
        <w:t xml:space="preserve"> used in Bharath Teja’s Questions</w:t>
      </w:r>
    </w:p>
    <w:p w14:paraId="04BEBA5A" w14:textId="77777777" w:rsidR="000D28CD" w:rsidRDefault="000D28CD" w:rsidP="000D28CD">
      <w:pPr>
        <w:jc w:val="center"/>
        <w:rPr>
          <w:b/>
          <w:bCs/>
        </w:rPr>
      </w:pPr>
    </w:p>
    <w:p w14:paraId="0B5C3D48" w14:textId="77777777" w:rsidR="000D28CD" w:rsidRDefault="000D28CD" w:rsidP="000D28CD">
      <w:r>
        <w:t>Question1)</w:t>
      </w:r>
    </w:p>
    <w:p w14:paraId="6CA7AC79" w14:textId="77777777" w:rsidR="000D28CD" w:rsidRDefault="000D28CD" w:rsidP="000D28CD">
      <w:r>
        <w:t>Pseudo code:</w:t>
      </w:r>
    </w:p>
    <w:p w14:paraId="77909C6F" w14:textId="77777777" w:rsidR="000D28CD" w:rsidRDefault="000D28CD" w:rsidP="000D28CD"/>
    <w:p w14:paraId="01CE3F8C" w14:textId="77777777" w:rsidR="000D28CD" w:rsidRDefault="000D28CD" w:rsidP="000D28CD">
      <w:r>
        <w:t xml:space="preserve">function </w:t>
      </w:r>
      <w:proofErr w:type="spellStart"/>
      <w:r>
        <w:t>find_sum_</w:t>
      </w:r>
      <w:proofErr w:type="gramStart"/>
      <w:r>
        <w:t>pairs</w:t>
      </w:r>
      <w:proofErr w:type="spellEnd"/>
      <w:r>
        <w:t>(</w:t>
      </w:r>
      <w:proofErr w:type="spellStart"/>
      <w:proofErr w:type="gramEnd"/>
      <w:r>
        <w:t>numbers_list</w:t>
      </w:r>
      <w:proofErr w:type="spellEnd"/>
      <w:r>
        <w:t xml:space="preserve">, </w:t>
      </w:r>
      <w:proofErr w:type="spellStart"/>
      <w:r>
        <w:t>target_sum</w:t>
      </w:r>
      <w:proofErr w:type="spellEnd"/>
      <w:r>
        <w:t>):</w:t>
      </w:r>
    </w:p>
    <w:p w14:paraId="60687CA7" w14:textId="77777777" w:rsidR="000D28CD" w:rsidRDefault="000D28CD" w:rsidP="000D28CD">
      <w:r>
        <w:t xml:space="preserve">    </w:t>
      </w:r>
      <w:proofErr w:type="spellStart"/>
      <w:r>
        <w:t>pair_count</w:t>
      </w:r>
      <w:proofErr w:type="spellEnd"/>
      <w:r>
        <w:t xml:space="preserve"> = 0</w:t>
      </w:r>
    </w:p>
    <w:p w14:paraId="2383059D" w14:textId="77777777" w:rsidR="000D28CD" w:rsidRDefault="000D28CD" w:rsidP="000D28CD"/>
    <w:p w14:paraId="747B1493" w14:textId="77777777" w:rsidR="000D28CD" w:rsidRDefault="000D28CD" w:rsidP="000D28CD">
      <w:r>
        <w:t xml:space="preserve">    for </w:t>
      </w:r>
      <w:proofErr w:type="spellStart"/>
      <w:r>
        <w:t>i</w:t>
      </w:r>
      <w:proofErr w:type="spellEnd"/>
      <w:r>
        <w:t xml:space="preserve"> from 0 to length(</w:t>
      </w:r>
      <w:proofErr w:type="spellStart"/>
      <w:r>
        <w:t>numbers_list</w:t>
      </w:r>
      <w:proofErr w:type="spellEnd"/>
      <w:r>
        <w:t>) – 1:</w:t>
      </w:r>
    </w:p>
    <w:p w14:paraId="30D1429D" w14:textId="77777777" w:rsidR="000D28CD" w:rsidRDefault="000D28CD" w:rsidP="000D28CD">
      <w:r>
        <w:t xml:space="preserve">        for j from </w:t>
      </w:r>
      <w:proofErr w:type="spellStart"/>
      <w:r>
        <w:t>i</w:t>
      </w:r>
      <w:proofErr w:type="spellEnd"/>
      <w:r>
        <w:t xml:space="preserve"> + 1 to length(</w:t>
      </w:r>
      <w:proofErr w:type="spellStart"/>
      <w:r>
        <w:t>numbers_list</w:t>
      </w:r>
      <w:proofErr w:type="spellEnd"/>
      <w:r>
        <w:t>) – 1:</w:t>
      </w:r>
    </w:p>
    <w:p w14:paraId="66F55A93" w14:textId="77777777" w:rsidR="000D28CD" w:rsidRDefault="000D28CD" w:rsidP="000D28CD">
      <w:r>
        <w:t xml:space="preserve">            if </w:t>
      </w:r>
      <w:proofErr w:type="spellStart"/>
      <w:r>
        <w:t>numbers_list</w:t>
      </w:r>
      <w:proofErr w:type="spellEnd"/>
      <w:r>
        <w:t>[</w:t>
      </w:r>
      <w:proofErr w:type="spellStart"/>
      <w:r>
        <w:t>i</w:t>
      </w:r>
      <w:proofErr w:type="spellEnd"/>
      <w:r>
        <w:t xml:space="preserve">] + </w:t>
      </w:r>
      <w:proofErr w:type="spellStart"/>
      <w:r>
        <w:t>numbers_list</w:t>
      </w:r>
      <w:proofErr w:type="spellEnd"/>
      <w:r>
        <w:t>[j] == target sum:</w:t>
      </w:r>
    </w:p>
    <w:p w14:paraId="6DA09590" w14:textId="77777777" w:rsidR="000D28CD" w:rsidRDefault="000D28CD" w:rsidP="000D28CD">
      <w:r>
        <w:t xml:space="preserve">                </w:t>
      </w:r>
      <w:proofErr w:type="spellStart"/>
      <w:r>
        <w:t>pair_count</w:t>
      </w:r>
      <w:proofErr w:type="spellEnd"/>
      <w:r>
        <w:t xml:space="preserve"> += 1</w:t>
      </w:r>
    </w:p>
    <w:p w14:paraId="44969F30" w14:textId="77777777" w:rsidR="000D28CD" w:rsidRDefault="000D28CD" w:rsidP="000D28CD">
      <w:r>
        <w:t xml:space="preserve">                </w:t>
      </w:r>
      <w:proofErr w:type="gramStart"/>
      <w:r>
        <w:t>print(</w:t>
      </w:r>
      <w:proofErr w:type="gramEnd"/>
      <w:r>
        <w:t xml:space="preserve">“pair”, </w:t>
      </w:r>
      <w:proofErr w:type="spellStart"/>
      <w:r>
        <w:t>Pair_count</w:t>
      </w:r>
      <w:proofErr w:type="spellEnd"/>
      <w:r>
        <w:t>)</w:t>
      </w:r>
    </w:p>
    <w:p w14:paraId="6165C13D" w14:textId="77777777" w:rsidR="000D28CD" w:rsidRDefault="000D28CD" w:rsidP="000D28CD">
      <w:r>
        <w:t xml:space="preserve">                print(</w:t>
      </w:r>
      <w:proofErr w:type="spellStart"/>
      <w:r>
        <w:t>numbers_list</w:t>
      </w:r>
      <w:proofErr w:type="spellEnd"/>
      <w:r>
        <w:t>[</w:t>
      </w:r>
      <w:proofErr w:type="spellStart"/>
      <w:r>
        <w:t>i</w:t>
      </w:r>
      <w:proofErr w:type="spellEnd"/>
      <w:r>
        <w:t xml:space="preserve">], “--”, </w:t>
      </w:r>
      <w:proofErr w:type="spellStart"/>
      <w:r>
        <w:t>numbers_list</w:t>
      </w:r>
      <w:proofErr w:type="spellEnd"/>
      <w:r>
        <w:t>[j])</w:t>
      </w:r>
    </w:p>
    <w:p w14:paraId="17B321F8" w14:textId="77777777" w:rsidR="000D28CD" w:rsidRDefault="000D28CD" w:rsidP="000D28CD">
      <w:r>
        <w:t xml:space="preserve">    </w:t>
      </w:r>
      <w:proofErr w:type="gramStart"/>
      <w:r>
        <w:t>print(</w:t>
      </w:r>
      <w:proofErr w:type="gramEnd"/>
      <w:r>
        <w:t xml:space="preserve">“Numbers of pairs with sum”, </w:t>
      </w:r>
      <w:proofErr w:type="spellStart"/>
      <w:r>
        <w:t>target_sum</w:t>
      </w:r>
      <w:proofErr w:type="spellEnd"/>
      <w:r>
        <w:t xml:space="preserve">, “is:”, </w:t>
      </w:r>
      <w:proofErr w:type="spellStart"/>
      <w:r>
        <w:t>pair_count</w:t>
      </w:r>
      <w:proofErr w:type="spellEnd"/>
      <w:r>
        <w:t>)</w:t>
      </w:r>
    </w:p>
    <w:p w14:paraId="4E2AF4A5" w14:textId="77777777" w:rsidR="000D28CD" w:rsidRDefault="000D28CD" w:rsidP="000D28CD"/>
    <w:p w14:paraId="60F837B4" w14:textId="77777777" w:rsidR="000D28CD" w:rsidRDefault="000D28CD" w:rsidP="000D28CD">
      <w:r>
        <w:t># Input values and call the function with the list and target sum</w:t>
      </w:r>
    </w:p>
    <w:p w14:paraId="2D7DE575" w14:textId="77777777" w:rsidR="000D28CD" w:rsidRDefault="000D28CD" w:rsidP="000D28CD">
      <w:proofErr w:type="spellStart"/>
      <w:r>
        <w:t>numbers_list</w:t>
      </w:r>
      <w:proofErr w:type="spellEnd"/>
      <w:r>
        <w:t xml:space="preserve"> = [2, 4, 7, 1, 3, 6]</w:t>
      </w:r>
    </w:p>
    <w:p w14:paraId="51D89703" w14:textId="77777777" w:rsidR="000D28CD" w:rsidRDefault="000D28CD" w:rsidP="000D28CD">
      <w:proofErr w:type="spellStart"/>
      <w:r>
        <w:t>target_sum</w:t>
      </w:r>
      <w:proofErr w:type="spellEnd"/>
      <w:r>
        <w:t xml:space="preserve"> = 10</w:t>
      </w:r>
    </w:p>
    <w:p w14:paraId="7D26424D" w14:textId="77777777" w:rsidR="000D28CD" w:rsidRDefault="000D28CD" w:rsidP="000D28CD">
      <w:proofErr w:type="spellStart"/>
      <w:r>
        <w:t>find_sum_</w:t>
      </w:r>
      <w:proofErr w:type="gramStart"/>
      <w:r>
        <w:t>pairs</w:t>
      </w:r>
      <w:proofErr w:type="spellEnd"/>
      <w:r>
        <w:t>(</w:t>
      </w:r>
      <w:proofErr w:type="spellStart"/>
      <w:proofErr w:type="gramEnd"/>
      <w:r>
        <w:t>numbers_list</w:t>
      </w:r>
      <w:proofErr w:type="spellEnd"/>
      <w:r>
        <w:t xml:space="preserve">, </w:t>
      </w:r>
      <w:proofErr w:type="spellStart"/>
      <w:r>
        <w:t>target_sum</w:t>
      </w:r>
      <w:proofErr w:type="spellEnd"/>
      <w:r>
        <w:t>)</w:t>
      </w:r>
    </w:p>
    <w:p w14:paraId="3FCA799C" w14:textId="77777777" w:rsidR="000D28CD" w:rsidRDefault="000D28CD" w:rsidP="000D28CD"/>
    <w:p w14:paraId="55A83667" w14:textId="77777777" w:rsidR="000D28CD" w:rsidRDefault="000D28CD" w:rsidP="000D28CD">
      <w:r>
        <w:t xml:space="preserve">Explanation: </w:t>
      </w:r>
    </w:p>
    <w:p w14:paraId="156E3399" w14:textId="40CE880C" w:rsidR="000D28CD" w:rsidRDefault="000D28CD" w:rsidP="000D28CD">
      <w:r>
        <w:t xml:space="preserve">In the above code, I used two loops which searches for pairs of numbers in the given list that add up to specified target sum and prints the pairs of those numbers along with the count of the pairs. </w:t>
      </w:r>
    </w:p>
    <w:p w14:paraId="3FBE30AD" w14:textId="77777777" w:rsidR="000D28CD" w:rsidRDefault="000D28CD" w:rsidP="000D28CD">
      <w:r>
        <w:lastRenderedPageBreak/>
        <w:t>Question2)</w:t>
      </w:r>
    </w:p>
    <w:p w14:paraId="7E5E2A3F" w14:textId="77777777" w:rsidR="000D28CD" w:rsidRDefault="000D28CD" w:rsidP="000D28CD">
      <w:r>
        <w:t>Pseudo code:</w:t>
      </w:r>
    </w:p>
    <w:p w14:paraId="7D87A513" w14:textId="77777777" w:rsidR="000D28CD" w:rsidRDefault="000D28CD" w:rsidP="000D28CD"/>
    <w:p w14:paraId="57D4C336" w14:textId="77777777" w:rsidR="000D28CD" w:rsidRDefault="000D28CD" w:rsidP="000D28CD">
      <w:r>
        <w:t xml:space="preserve">function </w:t>
      </w:r>
      <w:proofErr w:type="spellStart"/>
      <w:r>
        <w:t>find_min_and_max</w:t>
      </w:r>
      <w:proofErr w:type="spellEnd"/>
      <w:r>
        <w:t>(</w:t>
      </w:r>
      <w:proofErr w:type="spellStart"/>
      <w:r>
        <w:t>input_list</w:t>
      </w:r>
      <w:proofErr w:type="spellEnd"/>
      <w:r>
        <w:t>):</w:t>
      </w:r>
    </w:p>
    <w:p w14:paraId="1851CB75" w14:textId="77777777" w:rsidR="000D28CD" w:rsidRDefault="000D28CD" w:rsidP="000D28CD">
      <w:r>
        <w:t xml:space="preserve">    if </w:t>
      </w:r>
      <w:proofErr w:type="spellStart"/>
      <w:r>
        <w:t>input_list</w:t>
      </w:r>
      <w:proofErr w:type="spellEnd"/>
      <w:r>
        <w:t xml:space="preserve"> is empty:</w:t>
      </w:r>
    </w:p>
    <w:p w14:paraId="14F6FD01" w14:textId="77777777" w:rsidR="000D28CD" w:rsidRDefault="000D28CD" w:rsidP="000D28CD">
      <w:r>
        <w:t xml:space="preserve">       </w:t>
      </w:r>
      <w:proofErr w:type="gramStart"/>
      <w:r>
        <w:t>print(</w:t>
      </w:r>
      <w:proofErr w:type="gramEnd"/>
      <w:r>
        <w:t>“Empty list. Range determination not possible.”)</w:t>
      </w:r>
    </w:p>
    <w:p w14:paraId="2D01AFFB" w14:textId="4E460E6C" w:rsidR="000D28CD" w:rsidRDefault="000D28CD" w:rsidP="000D28CD">
      <w:r>
        <w:t xml:space="preserve">       return None</w:t>
      </w:r>
    </w:p>
    <w:p w14:paraId="34C8E9A8" w14:textId="77777777" w:rsidR="000D28CD" w:rsidRDefault="000D28CD" w:rsidP="000D28CD">
      <w:r>
        <w:t xml:space="preserve">  </w:t>
      </w:r>
      <w:proofErr w:type="spellStart"/>
      <w:r>
        <w:t>min_value</w:t>
      </w:r>
      <w:proofErr w:type="spellEnd"/>
      <w:r>
        <w:t xml:space="preserve"> = </w:t>
      </w:r>
      <w:proofErr w:type="spellStart"/>
      <w:r>
        <w:t>max_value</w:t>
      </w:r>
      <w:proofErr w:type="spellEnd"/>
      <w:r>
        <w:t xml:space="preserve"> = </w:t>
      </w:r>
      <w:proofErr w:type="spellStart"/>
      <w:r>
        <w:t>input_</w:t>
      </w:r>
      <w:proofErr w:type="gramStart"/>
      <w:r>
        <w:t>list</w:t>
      </w:r>
      <w:proofErr w:type="spellEnd"/>
      <w:r>
        <w:t>[</w:t>
      </w:r>
      <w:proofErr w:type="gramEnd"/>
      <w:r>
        <w:t>0]</w:t>
      </w:r>
    </w:p>
    <w:p w14:paraId="1AB891B9" w14:textId="77777777" w:rsidR="000D28CD" w:rsidRDefault="000D28CD" w:rsidP="000D28CD"/>
    <w:p w14:paraId="35BB28D2" w14:textId="77777777" w:rsidR="000D28CD" w:rsidRDefault="000D28CD" w:rsidP="000D28CD">
      <w:r>
        <w:t xml:space="preserve">  for num in </w:t>
      </w:r>
      <w:proofErr w:type="spellStart"/>
      <w:r>
        <w:t>input_</w:t>
      </w:r>
      <w:proofErr w:type="gramStart"/>
      <w:r>
        <w:t>list</w:t>
      </w:r>
      <w:proofErr w:type="spellEnd"/>
      <w:r>
        <w:t>[</w:t>
      </w:r>
      <w:proofErr w:type="gramEnd"/>
      <w:r>
        <w:t>1:]:</w:t>
      </w:r>
    </w:p>
    <w:p w14:paraId="6819C61F" w14:textId="77777777" w:rsidR="000D28CD" w:rsidRDefault="000D28CD" w:rsidP="000D28CD">
      <w:r>
        <w:t xml:space="preserve">      if num &lt; </w:t>
      </w:r>
      <w:proofErr w:type="spellStart"/>
      <w:r>
        <w:t>min_value</w:t>
      </w:r>
      <w:proofErr w:type="spellEnd"/>
      <w:r>
        <w:t>:</w:t>
      </w:r>
    </w:p>
    <w:p w14:paraId="3FD27831" w14:textId="77777777" w:rsidR="000D28CD" w:rsidRDefault="000D28CD" w:rsidP="000D28CD">
      <w:r>
        <w:t xml:space="preserve">         </w:t>
      </w:r>
      <w:proofErr w:type="spellStart"/>
      <w:r>
        <w:t>min_value</w:t>
      </w:r>
      <w:proofErr w:type="spellEnd"/>
      <w:r>
        <w:t xml:space="preserve"> = num</w:t>
      </w:r>
    </w:p>
    <w:p w14:paraId="0859BCFB" w14:textId="77777777" w:rsidR="000D28CD" w:rsidRDefault="000D28CD" w:rsidP="000D28CD">
      <w:r>
        <w:t xml:space="preserve">      if num &gt; </w:t>
      </w:r>
      <w:proofErr w:type="spellStart"/>
      <w:r>
        <w:t>max_value</w:t>
      </w:r>
      <w:proofErr w:type="spellEnd"/>
      <w:r>
        <w:t>:</w:t>
      </w:r>
    </w:p>
    <w:p w14:paraId="07120B1F" w14:textId="65319796" w:rsidR="000D28CD" w:rsidRDefault="000D28CD" w:rsidP="000D28CD">
      <w:r>
        <w:t xml:space="preserve">         </w:t>
      </w:r>
      <w:proofErr w:type="spellStart"/>
      <w:r>
        <w:t>max_value</w:t>
      </w:r>
      <w:proofErr w:type="spellEnd"/>
      <w:r>
        <w:t xml:space="preserve"> = num</w:t>
      </w:r>
    </w:p>
    <w:p w14:paraId="6E85E6A4" w14:textId="70A42BCF" w:rsidR="000D28CD" w:rsidRDefault="000D28CD" w:rsidP="000D28CD">
      <w:r>
        <w:t xml:space="preserve">  return </w:t>
      </w:r>
      <w:proofErr w:type="spellStart"/>
      <w:r>
        <w:t>min_value</w:t>
      </w:r>
      <w:proofErr w:type="spellEnd"/>
      <w:r>
        <w:t xml:space="preserve">, </w:t>
      </w:r>
      <w:proofErr w:type="spellStart"/>
      <w:r>
        <w:t>max_value</w:t>
      </w:r>
      <w:proofErr w:type="spellEnd"/>
    </w:p>
    <w:p w14:paraId="21EE1F29" w14:textId="77777777" w:rsidR="000D28CD" w:rsidRDefault="000D28CD" w:rsidP="000D28CD">
      <w:r>
        <w:t xml:space="preserve">function </w:t>
      </w:r>
      <w:proofErr w:type="spellStart"/>
      <w:r>
        <w:t>calculate_</w:t>
      </w:r>
      <w:proofErr w:type="gramStart"/>
      <w:r>
        <w:t>range</w:t>
      </w:r>
      <w:proofErr w:type="spellEnd"/>
      <w:r>
        <w:t>(</w:t>
      </w:r>
      <w:proofErr w:type="spellStart"/>
      <w:proofErr w:type="gramEnd"/>
      <w:r>
        <w:t>min_value</w:t>
      </w:r>
      <w:proofErr w:type="spellEnd"/>
      <w:r>
        <w:t xml:space="preserve">, </w:t>
      </w:r>
      <w:proofErr w:type="spellStart"/>
      <w:r>
        <w:t>max_value</w:t>
      </w:r>
      <w:proofErr w:type="spellEnd"/>
      <w:r>
        <w:t>):</w:t>
      </w:r>
    </w:p>
    <w:p w14:paraId="472E2BDB" w14:textId="77777777" w:rsidR="000D28CD" w:rsidRDefault="000D28CD" w:rsidP="000D28CD">
      <w:r>
        <w:t xml:space="preserve">    return </w:t>
      </w:r>
      <w:proofErr w:type="spellStart"/>
      <w:r>
        <w:t>max_value</w:t>
      </w:r>
      <w:proofErr w:type="spellEnd"/>
      <w:r>
        <w:t xml:space="preserve"> – </w:t>
      </w:r>
      <w:proofErr w:type="spellStart"/>
      <w:r>
        <w:t>min_value</w:t>
      </w:r>
      <w:proofErr w:type="spellEnd"/>
    </w:p>
    <w:p w14:paraId="515540BB" w14:textId="77777777" w:rsidR="000D28CD" w:rsidRDefault="000D28CD" w:rsidP="000D28CD"/>
    <w:p w14:paraId="4EA12D69" w14:textId="77777777" w:rsidR="000D28CD" w:rsidRDefault="000D28CD" w:rsidP="000D28CD">
      <w:r>
        <w:t xml:space="preserve">function </w:t>
      </w:r>
      <w:proofErr w:type="spellStart"/>
      <w:r>
        <w:t>determine_and_print_range</w:t>
      </w:r>
      <w:proofErr w:type="spellEnd"/>
      <w:r>
        <w:t>(</w:t>
      </w:r>
      <w:proofErr w:type="spellStart"/>
      <w:r>
        <w:t>input_list</w:t>
      </w:r>
      <w:proofErr w:type="spellEnd"/>
      <w:r>
        <w:t>):</w:t>
      </w:r>
    </w:p>
    <w:p w14:paraId="1857E911" w14:textId="77777777" w:rsidR="000D28CD" w:rsidRDefault="000D28CD" w:rsidP="000D28CD">
      <w:r>
        <w:t xml:space="preserve">    if length(</w:t>
      </w:r>
      <w:proofErr w:type="spellStart"/>
      <w:r>
        <w:t>input_list</w:t>
      </w:r>
      <w:proofErr w:type="spellEnd"/>
      <w:r>
        <w:t>) &lt; 2:</w:t>
      </w:r>
    </w:p>
    <w:p w14:paraId="7F94F56F" w14:textId="77777777" w:rsidR="000D28CD" w:rsidRDefault="000D28CD" w:rsidP="000D28CD">
      <w:r>
        <w:t xml:space="preserve">       </w:t>
      </w:r>
      <w:proofErr w:type="gramStart"/>
      <w:r>
        <w:t>print(</w:t>
      </w:r>
      <w:proofErr w:type="gramEnd"/>
      <w:r>
        <w:t>“Insufficient elements for range determination.”)</w:t>
      </w:r>
    </w:p>
    <w:p w14:paraId="47C106A7" w14:textId="3A914B35" w:rsidR="000D28CD" w:rsidRDefault="000D28CD" w:rsidP="000D28CD">
      <w:r>
        <w:t xml:space="preserve">       return None</w:t>
      </w:r>
    </w:p>
    <w:p w14:paraId="53291806" w14:textId="77777777" w:rsidR="000D28CD" w:rsidRDefault="000D28CD" w:rsidP="000D28CD">
      <w:r>
        <w:t xml:space="preserve">   </w:t>
      </w:r>
      <w:proofErr w:type="gramStart"/>
      <w:r>
        <w:t>print(</w:t>
      </w:r>
      <w:proofErr w:type="gramEnd"/>
      <w:r>
        <w:t>“Range determination is possible.”)</w:t>
      </w:r>
    </w:p>
    <w:p w14:paraId="6A8B7279" w14:textId="77777777" w:rsidR="000D28CD" w:rsidRDefault="000D28CD" w:rsidP="000D28CD">
      <w:r>
        <w:t xml:space="preserve">   </w:t>
      </w:r>
      <w:proofErr w:type="spellStart"/>
      <w:r>
        <w:t>min_val</w:t>
      </w:r>
      <w:proofErr w:type="spellEnd"/>
      <w:r>
        <w:t xml:space="preserve">, </w:t>
      </w:r>
      <w:proofErr w:type="spellStart"/>
      <w:r>
        <w:t>max_val</w:t>
      </w:r>
      <w:proofErr w:type="spellEnd"/>
      <w:r>
        <w:t xml:space="preserve"> = </w:t>
      </w:r>
      <w:proofErr w:type="spellStart"/>
      <w:r>
        <w:t>find_min_and_max</w:t>
      </w:r>
      <w:proofErr w:type="spellEnd"/>
      <w:r>
        <w:t>(</w:t>
      </w:r>
      <w:proofErr w:type="spellStart"/>
      <w:r>
        <w:t>input_list</w:t>
      </w:r>
      <w:proofErr w:type="spellEnd"/>
      <w:r>
        <w:t>)</w:t>
      </w:r>
    </w:p>
    <w:p w14:paraId="02B37310" w14:textId="77777777" w:rsidR="000D28CD" w:rsidRDefault="000D28CD" w:rsidP="000D28CD">
      <w:r>
        <w:lastRenderedPageBreak/>
        <w:t xml:space="preserve">   </w:t>
      </w:r>
      <w:proofErr w:type="spellStart"/>
      <w:r>
        <w:t>range_val</w:t>
      </w:r>
      <w:proofErr w:type="spellEnd"/>
      <w:r>
        <w:t xml:space="preserve"> = </w:t>
      </w:r>
      <w:proofErr w:type="spellStart"/>
      <w:r>
        <w:t>calculate_</w:t>
      </w:r>
      <w:proofErr w:type="gramStart"/>
      <w:r>
        <w:t>range</w:t>
      </w:r>
      <w:proofErr w:type="spellEnd"/>
      <w:r>
        <w:t>(</w:t>
      </w:r>
      <w:proofErr w:type="spellStart"/>
      <w:proofErr w:type="gramEnd"/>
      <w:r>
        <w:t>min_val</w:t>
      </w:r>
      <w:proofErr w:type="spellEnd"/>
      <w:r>
        <w:t xml:space="preserve">, </w:t>
      </w:r>
      <w:proofErr w:type="spellStart"/>
      <w:r>
        <w:t>max_val</w:t>
      </w:r>
      <w:proofErr w:type="spellEnd"/>
      <w:r>
        <w:t>)</w:t>
      </w:r>
    </w:p>
    <w:p w14:paraId="3951DDE4" w14:textId="77777777" w:rsidR="000D28CD" w:rsidRDefault="000D28CD" w:rsidP="000D28CD"/>
    <w:p w14:paraId="14BA4CB3" w14:textId="77777777" w:rsidR="000D28CD" w:rsidRDefault="000D28CD" w:rsidP="000D28CD">
      <w:r>
        <w:t xml:space="preserve">   </w:t>
      </w:r>
      <w:proofErr w:type="gramStart"/>
      <w:r>
        <w:t>print(</w:t>
      </w:r>
      <w:proofErr w:type="gramEnd"/>
      <w:r>
        <w:t xml:space="preserve">“Minimum value:”, </w:t>
      </w:r>
      <w:proofErr w:type="spellStart"/>
      <w:r>
        <w:t>min_val</w:t>
      </w:r>
      <w:proofErr w:type="spellEnd"/>
      <w:r>
        <w:t>)</w:t>
      </w:r>
    </w:p>
    <w:p w14:paraId="4A1D237A" w14:textId="77777777" w:rsidR="000D28CD" w:rsidRDefault="000D28CD" w:rsidP="000D28CD">
      <w:r>
        <w:t xml:space="preserve">   </w:t>
      </w:r>
      <w:proofErr w:type="gramStart"/>
      <w:r>
        <w:t>print(</w:t>
      </w:r>
      <w:proofErr w:type="gramEnd"/>
      <w:r>
        <w:t xml:space="preserve">“Maximum value:”, </w:t>
      </w:r>
      <w:proofErr w:type="spellStart"/>
      <w:r>
        <w:t>max_val</w:t>
      </w:r>
      <w:proofErr w:type="spellEnd"/>
      <w:r>
        <w:t>)</w:t>
      </w:r>
    </w:p>
    <w:p w14:paraId="5AE6DEDA" w14:textId="77777777" w:rsidR="000D28CD" w:rsidRDefault="000D28CD" w:rsidP="000D28CD">
      <w:r>
        <w:t xml:space="preserve">   </w:t>
      </w:r>
      <w:proofErr w:type="gramStart"/>
      <w:r>
        <w:t>print(</w:t>
      </w:r>
      <w:proofErr w:type="gramEnd"/>
      <w:r>
        <w:t xml:space="preserve">“Range:”, </w:t>
      </w:r>
      <w:proofErr w:type="spellStart"/>
      <w:r>
        <w:t>range_val</w:t>
      </w:r>
      <w:proofErr w:type="spellEnd"/>
      <w:r>
        <w:t>)</w:t>
      </w:r>
    </w:p>
    <w:p w14:paraId="660041BC" w14:textId="77777777" w:rsidR="000D28CD" w:rsidRDefault="000D28CD" w:rsidP="000D28CD">
      <w:r>
        <w:t xml:space="preserve">   return </w:t>
      </w:r>
      <w:proofErr w:type="spellStart"/>
      <w:r>
        <w:t>range_val</w:t>
      </w:r>
      <w:proofErr w:type="spellEnd"/>
    </w:p>
    <w:p w14:paraId="32E6C2C2" w14:textId="77777777" w:rsidR="000D28CD" w:rsidRDefault="000D28CD" w:rsidP="000D28CD"/>
    <w:p w14:paraId="59CA50CF" w14:textId="77777777" w:rsidR="000D28CD" w:rsidRDefault="000D28CD" w:rsidP="000D28CD">
      <w:r>
        <w:t># Example usage</w:t>
      </w:r>
    </w:p>
    <w:p w14:paraId="418B0837" w14:textId="77777777" w:rsidR="000D28CD" w:rsidRDefault="000D28CD" w:rsidP="000D28CD">
      <w:proofErr w:type="spellStart"/>
      <w:r>
        <w:t>my_list</w:t>
      </w:r>
      <w:proofErr w:type="spellEnd"/>
      <w:r>
        <w:t xml:space="preserve"> = [5, 3]</w:t>
      </w:r>
    </w:p>
    <w:p w14:paraId="0DC6F8DB" w14:textId="77777777" w:rsidR="000D28CD" w:rsidRDefault="000D28CD" w:rsidP="000D28CD">
      <w:r>
        <w:t xml:space="preserve">result = </w:t>
      </w:r>
      <w:proofErr w:type="spellStart"/>
      <w:r>
        <w:t>determine_and_print_range</w:t>
      </w:r>
      <w:proofErr w:type="spellEnd"/>
      <w:r>
        <w:t>(</w:t>
      </w:r>
      <w:proofErr w:type="spellStart"/>
      <w:r>
        <w:t>my_list</w:t>
      </w:r>
      <w:proofErr w:type="spellEnd"/>
      <w:r>
        <w:t>)</w:t>
      </w:r>
    </w:p>
    <w:p w14:paraId="254598FD" w14:textId="77777777" w:rsidR="000D28CD" w:rsidRDefault="000D28CD" w:rsidP="000D28CD"/>
    <w:p w14:paraId="7A0AFAEC" w14:textId="77777777" w:rsidR="000D28CD" w:rsidRDefault="000D28CD" w:rsidP="000D28CD"/>
    <w:p w14:paraId="124927D9" w14:textId="77777777" w:rsidR="000D28CD" w:rsidRDefault="000D28CD" w:rsidP="000D28CD">
      <w:r>
        <w:t>Explanation:</w:t>
      </w:r>
    </w:p>
    <w:p w14:paraId="1B8A69E7" w14:textId="77777777" w:rsidR="000D28CD" w:rsidRDefault="000D28CD" w:rsidP="000D28CD">
      <w:r>
        <w:t>In the above code, I used one function which takes a list of numbers as input and checks if it is empty and returns minimum and maximum values.</w:t>
      </w:r>
    </w:p>
    <w:p w14:paraId="280D93FE" w14:textId="77777777" w:rsidR="000D28CD" w:rsidRDefault="000D28CD" w:rsidP="000D28CD">
      <w:r>
        <w:t>In the second function, it takes minimum and maximum values as input and calculates the range, and the calculated range is returned.</w:t>
      </w:r>
    </w:p>
    <w:p w14:paraId="2BF33F48" w14:textId="77777777" w:rsidR="000D28CD" w:rsidRDefault="000D28CD" w:rsidP="000D28CD">
      <w:r>
        <w:t>In the third function, it prints the minimum and maximum values, as well as the range of the given list of numbers.</w:t>
      </w:r>
    </w:p>
    <w:p w14:paraId="2833F88E" w14:textId="77777777" w:rsidR="000D28CD" w:rsidRDefault="000D28CD" w:rsidP="000D28CD">
      <w:pPr>
        <w:ind w:firstLine="0"/>
      </w:pPr>
    </w:p>
    <w:p w14:paraId="6CD32531" w14:textId="77777777" w:rsidR="000D28CD" w:rsidRDefault="000D28CD" w:rsidP="000D28CD">
      <w:r>
        <w:t>Question3)</w:t>
      </w:r>
    </w:p>
    <w:p w14:paraId="7B46BF2F" w14:textId="77777777" w:rsidR="000D28CD" w:rsidRDefault="000D28CD" w:rsidP="000D28CD">
      <w:r>
        <w:t>Pseudo code:</w:t>
      </w:r>
    </w:p>
    <w:p w14:paraId="64216DFA" w14:textId="77777777" w:rsidR="000D28CD" w:rsidRDefault="000D28CD" w:rsidP="000D28CD"/>
    <w:p w14:paraId="7184EC0E" w14:textId="77777777" w:rsidR="000D28CD" w:rsidRDefault="000D28CD" w:rsidP="000D28CD">
      <w:r>
        <w:t xml:space="preserve">function </w:t>
      </w:r>
      <w:proofErr w:type="spellStart"/>
      <w:r>
        <w:t>matrix_</w:t>
      </w:r>
      <w:proofErr w:type="gramStart"/>
      <w:r>
        <w:t>power</w:t>
      </w:r>
      <w:proofErr w:type="spellEnd"/>
      <w:r>
        <w:t>(</w:t>
      </w:r>
      <w:proofErr w:type="gramEnd"/>
      <w:r>
        <w:t>A, power):</w:t>
      </w:r>
    </w:p>
    <w:p w14:paraId="1360C5EE" w14:textId="77777777" w:rsidR="000D28CD" w:rsidRDefault="000D28CD" w:rsidP="000D28CD">
      <w:r>
        <w:lastRenderedPageBreak/>
        <w:t xml:space="preserve">   order = length(A)</w:t>
      </w:r>
    </w:p>
    <w:p w14:paraId="5A21D043" w14:textId="72FEF170" w:rsidR="000D28CD" w:rsidRDefault="000D28CD" w:rsidP="000D28CD">
      <w:r>
        <w:t xml:space="preserve">   </w:t>
      </w:r>
      <w:proofErr w:type="spellStart"/>
      <w:r>
        <w:t>identity_matrix</w:t>
      </w:r>
      <w:proofErr w:type="spellEnd"/>
      <w:r>
        <w:t xml:space="preserve"> = </w:t>
      </w:r>
      <w:proofErr w:type="spellStart"/>
      <w:r>
        <w:t>create_identity_matrix</w:t>
      </w:r>
      <w:proofErr w:type="spellEnd"/>
      <w:r>
        <w:t>(order)</w:t>
      </w:r>
    </w:p>
    <w:p w14:paraId="5E3F76E0" w14:textId="77777777" w:rsidR="000D28CD" w:rsidRDefault="000D28CD" w:rsidP="000D28CD">
      <w:r>
        <w:t xml:space="preserve">   for _ in range(power):</w:t>
      </w:r>
    </w:p>
    <w:p w14:paraId="43C055BA" w14:textId="77777777" w:rsidR="000D28CD" w:rsidRDefault="000D28CD" w:rsidP="000D28CD">
      <w:r>
        <w:t xml:space="preserve">       </w:t>
      </w:r>
      <w:proofErr w:type="spellStart"/>
      <w:r>
        <w:t>identity_matrix</w:t>
      </w:r>
      <w:proofErr w:type="spellEnd"/>
      <w:r>
        <w:t xml:space="preserve"> = </w:t>
      </w:r>
      <w:proofErr w:type="spellStart"/>
      <w:r>
        <w:t>matrix_</w:t>
      </w:r>
      <w:proofErr w:type="gramStart"/>
      <w:r>
        <w:t>multiply</w:t>
      </w:r>
      <w:proofErr w:type="spellEnd"/>
      <w:r>
        <w:t>(</w:t>
      </w:r>
      <w:proofErr w:type="spellStart"/>
      <w:proofErr w:type="gramEnd"/>
      <w:r>
        <w:t>identity_matrix</w:t>
      </w:r>
      <w:proofErr w:type="spellEnd"/>
      <w:r>
        <w:t>, A)</w:t>
      </w:r>
    </w:p>
    <w:p w14:paraId="44A59F0E" w14:textId="77777777" w:rsidR="000D28CD" w:rsidRDefault="000D28CD" w:rsidP="000D28CD"/>
    <w:p w14:paraId="20D3B7CD" w14:textId="77777777" w:rsidR="000D28CD" w:rsidRDefault="000D28CD" w:rsidP="000D28CD">
      <w:r>
        <w:t xml:space="preserve">   return </w:t>
      </w:r>
      <w:proofErr w:type="spellStart"/>
      <w:r>
        <w:t>identity_matrix</w:t>
      </w:r>
      <w:proofErr w:type="spellEnd"/>
    </w:p>
    <w:p w14:paraId="753EF389" w14:textId="77777777" w:rsidR="000D28CD" w:rsidRDefault="000D28CD" w:rsidP="000D28CD"/>
    <w:p w14:paraId="0B11B43A" w14:textId="77777777" w:rsidR="000D28CD" w:rsidRDefault="000D28CD" w:rsidP="000D28CD">
      <w:r>
        <w:t xml:space="preserve">function </w:t>
      </w:r>
      <w:proofErr w:type="spellStart"/>
      <w:r>
        <w:t>matrix_</w:t>
      </w:r>
      <w:proofErr w:type="gramStart"/>
      <w:r>
        <w:t>multiply</w:t>
      </w:r>
      <w:proofErr w:type="spellEnd"/>
      <w:r>
        <w:t>(</w:t>
      </w:r>
      <w:proofErr w:type="gramEnd"/>
      <w:r>
        <w:t>A, B):</w:t>
      </w:r>
    </w:p>
    <w:p w14:paraId="413BC673" w14:textId="77777777" w:rsidR="000D28CD" w:rsidRDefault="000D28CD" w:rsidP="000D28CD">
      <w:r>
        <w:t xml:space="preserve">   </w:t>
      </w:r>
      <w:proofErr w:type="spellStart"/>
      <w:r>
        <w:t>rows_A</w:t>
      </w:r>
      <w:proofErr w:type="spellEnd"/>
      <w:r>
        <w:t xml:space="preserve">, </w:t>
      </w:r>
      <w:proofErr w:type="spellStart"/>
      <w:r>
        <w:t>cols_A</w:t>
      </w:r>
      <w:proofErr w:type="spellEnd"/>
      <w:r>
        <w:t xml:space="preserve"> = dimension(A)</w:t>
      </w:r>
    </w:p>
    <w:p w14:paraId="2D38F827" w14:textId="77777777" w:rsidR="000D28CD" w:rsidRDefault="000D28CD" w:rsidP="000D28CD">
      <w:r>
        <w:t xml:space="preserve">   </w:t>
      </w:r>
      <w:proofErr w:type="spellStart"/>
      <w:r>
        <w:t>rows_B</w:t>
      </w:r>
      <w:proofErr w:type="spellEnd"/>
      <w:r>
        <w:t xml:space="preserve">, </w:t>
      </w:r>
      <w:proofErr w:type="spellStart"/>
      <w:r>
        <w:t>cols_B</w:t>
      </w:r>
      <w:proofErr w:type="spellEnd"/>
      <w:r>
        <w:t xml:space="preserve"> = dimension(B)</w:t>
      </w:r>
    </w:p>
    <w:p w14:paraId="7D94C9DB" w14:textId="77777777" w:rsidR="000D28CD" w:rsidRDefault="000D28CD" w:rsidP="000D28CD"/>
    <w:p w14:paraId="5010C0A8" w14:textId="77777777" w:rsidR="000D28CD" w:rsidRDefault="000D28CD" w:rsidP="000D28CD">
      <w:r>
        <w:t xml:space="preserve">   if </w:t>
      </w:r>
      <w:proofErr w:type="spellStart"/>
      <w:r>
        <w:t>cols_A</w:t>
      </w:r>
      <w:proofErr w:type="spellEnd"/>
      <w:r>
        <w:t xml:space="preserve">! = </w:t>
      </w:r>
      <w:proofErr w:type="spellStart"/>
      <w:r>
        <w:t>rows_B</w:t>
      </w:r>
      <w:proofErr w:type="spellEnd"/>
      <w:r>
        <w:t>:</w:t>
      </w:r>
    </w:p>
    <w:p w14:paraId="2DBBCEAA" w14:textId="77777777" w:rsidR="000D28CD" w:rsidRDefault="000D28CD" w:rsidP="000D28CD">
      <w:r>
        <w:t xml:space="preserve">      </w:t>
      </w:r>
      <w:proofErr w:type="gramStart"/>
      <w:r>
        <w:t>print(</w:t>
      </w:r>
      <w:proofErr w:type="gramEnd"/>
      <w:r>
        <w:t>“Matrices cannot be multiplied.”)</w:t>
      </w:r>
    </w:p>
    <w:p w14:paraId="2303EB0C" w14:textId="398156F1" w:rsidR="000D28CD" w:rsidRDefault="000D28CD" w:rsidP="000D28CD">
      <w:r>
        <w:t xml:space="preserve">      return None </w:t>
      </w:r>
    </w:p>
    <w:p w14:paraId="685CE221" w14:textId="77777777" w:rsidR="000D28CD" w:rsidRDefault="000D28CD" w:rsidP="000D28CD">
      <w:r>
        <w:t xml:space="preserve">  result = </w:t>
      </w:r>
      <w:proofErr w:type="spellStart"/>
      <w:r>
        <w:t>create_empty_</w:t>
      </w:r>
      <w:proofErr w:type="gramStart"/>
      <w:r>
        <w:t>matrix</w:t>
      </w:r>
      <w:proofErr w:type="spellEnd"/>
      <w:r>
        <w:t>(</w:t>
      </w:r>
      <w:proofErr w:type="spellStart"/>
      <w:proofErr w:type="gramEnd"/>
      <w:r>
        <w:t>rows_A</w:t>
      </w:r>
      <w:proofErr w:type="spellEnd"/>
      <w:r>
        <w:t xml:space="preserve">, </w:t>
      </w:r>
      <w:proofErr w:type="spellStart"/>
      <w:r>
        <w:t>cols_B</w:t>
      </w:r>
      <w:proofErr w:type="spellEnd"/>
      <w:r>
        <w:t>)</w:t>
      </w:r>
    </w:p>
    <w:p w14:paraId="4E5C03B9" w14:textId="77777777" w:rsidR="000D28CD" w:rsidRDefault="000D28CD" w:rsidP="000D28CD"/>
    <w:p w14:paraId="3B07B416" w14:textId="77777777" w:rsidR="000D28CD" w:rsidRDefault="000D28CD" w:rsidP="000D28CD">
      <w:r>
        <w:t xml:space="preserve">  for </w:t>
      </w:r>
      <w:proofErr w:type="spellStart"/>
      <w:r>
        <w:t>i</w:t>
      </w:r>
      <w:proofErr w:type="spellEnd"/>
      <w:r>
        <w:t xml:space="preserve"> from 0 to </w:t>
      </w:r>
      <w:proofErr w:type="spellStart"/>
      <w:r>
        <w:t>rows_A</w:t>
      </w:r>
      <w:proofErr w:type="spellEnd"/>
      <w:r>
        <w:t xml:space="preserve"> -1:</w:t>
      </w:r>
    </w:p>
    <w:p w14:paraId="31948EB4" w14:textId="77777777" w:rsidR="000D28CD" w:rsidRDefault="000D28CD" w:rsidP="000D28CD">
      <w:r>
        <w:t xml:space="preserve">      for j from 0 to </w:t>
      </w:r>
      <w:proofErr w:type="spellStart"/>
      <w:r>
        <w:t>cols_B</w:t>
      </w:r>
      <w:proofErr w:type="spellEnd"/>
      <w:r>
        <w:t xml:space="preserve"> – 1:</w:t>
      </w:r>
    </w:p>
    <w:p w14:paraId="2B3359A5" w14:textId="77777777" w:rsidR="000D28CD" w:rsidRDefault="000D28CD" w:rsidP="000D28CD">
      <w:r>
        <w:t xml:space="preserve">           for k from 0 to </w:t>
      </w:r>
      <w:proofErr w:type="spellStart"/>
      <w:r>
        <w:t>cols_A</w:t>
      </w:r>
      <w:proofErr w:type="spellEnd"/>
      <w:r>
        <w:t xml:space="preserve"> – 1:</w:t>
      </w:r>
    </w:p>
    <w:p w14:paraId="6C02E901" w14:textId="77777777" w:rsidR="000D28CD" w:rsidRDefault="000D28CD" w:rsidP="000D28CD">
      <w:r>
        <w:t xml:space="preserve">                result[</w:t>
      </w:r>
      <w:proofErr w:type="spellStart"/>
      <w:r>
        <w:t>i</w:t>
      </w:r>
      <w:proofErr w:type="spellEnd"/>
      <w:r>
        <w:t>][j] += A[</w:t>
      </w:r>
      <w:proofErr w:type="spellStart"/>
      <w:r>
        <w:t>i</w:t>
      </w:r>
      <w:proofErr w:type="spellEnd"/>
      <w:r>
        <w:t>][k] * B[k][j]</w:t>
      </w:r>
    </w:p>
    <w:p w14:paraId="46B1B1F1" w14:textId="77777777" w:rsidR="000D28CD" w:rsidRDefault="000D28CD" w:rsidP="000D28CD"/>
    <w:p w14:paraId="2A0437A7" w14:textId="77777777" w:rsidR="000D28CD" w:rsidRDefault="000D28CD" w:rsidP="000D28CD">
      <w:r>
        <w:t>return result</w:t>
      </w:r>
    </w:p>
    <w:p w14:paraId="7ED7D7FB" w14:textId="77777777" w:rsidR="000D28CD" w:rsidRDefault="000D28CD" w:rsidP="000D28CD"/>
    <w:p w14:paraId="3985C1FA" w14:textId="77777777" w:rsidR="000D28CD" w:rsidRDefault="000D28CD" w:rsidP="000D28CD">
      <w:r>
        <w:t># Example usage</w:t>
      </w:r>
    </w:p>
    <w:p w14:paraId="5B6F6F28" w14:textId="77777777" w:rsidR="000D28CD" w:rsidRDefault="000D28CD" w:rsidP="000D28CD">
      <w:proofErr w:type="spellStart"/>
      <w:r>
        <w:lastRenderedPageBreak/>
        <w:t>matrix_A</w:t>
      </w:r>
      <w:proofErr w:type="spellEnd"/>
      <w:r>
        <w:t xml:space="preserve"> = [[1, 2, 3</w:t>
      </w:r>
      <w:proofErr w:type="gramStart"/>
      <w:r>
        <w:t>],[</w:t>
      </w:r>
      <w:proofErr w:type="gramEnd"/>
      <w:r>
        <w:t>5, 6, 7],[1, 2, 4]]</w:t>
      </w:r>
    </w:p>
    <w:p w14:paraId="5D083B7A" w14:textId="77777777" w:rsidR="000D28CD" w:rsidRDefault="000D28CD" w:rsidP="000D28CD">
      <w:proofErr w:type="spellStart"/>
      <w:r>
        <w:t>power_value</w:t>
      </w:r>
      <w:proofErr w:type="spellEnd"/>
      <w:r>
        <w:t xml:space="preserve"> = 4</w:t>
      </w:r>
    </w:p>
    <w:p w14:paraId="1FDEB161" w14:textId="77777777" w:rsidR="000D28CD" w:rsidRDefault="000D28CD" w:rsidP="000D28CD"/>
    <w:p w14:paraId="3D47ABF5" w14:textId="77777777" w:rsidR="000D28CD" w:rsidRDefault="000D28CD" w:rsidP="000D28CD">
      <w:proofErr w:type="spellStart"/>
      <w:r>
        <w:t>result_matrix</w:t>
      </w:r>
      <w:proofErr w:type="spellEnd"/>
      <w:r>
        <w:t xml:space="preserve"> = </w:t>
      </w:r>
      <w:proofErr w:type="spellStart"/>
      <w:r>
        <w:t>matrix_</w:t>
      </w:r>
      <w:proofErr w:type="gramStart"/>
      <w:r>
        <w:t>power</w:t>
      </w:r>
      <w:proofErr w:type="spellEnd"/>
      <w:r>
        <w:t>(</w:t>
      </w:r>
      <w:proofErr w:type="spellStart"/>
      <w:proofErr w:type="gramEnd"/>
      <w:r>
        <w:t>matrix_A</w:t>
      </w:r>
      <w:proofErr w:type="spellEnd"/>
      <w:r>
        <w:t xml:space="preserve">, </w:t>
      </w:r>
      <w:proofErr w:type="spellStart"/>
      <w:r>
        <w:t>power_value</w:t>
      </w:r>
      <w:proofErr w:type="spellEnd"/>
      <w:r>
        <w:t>)</w:t>
      </w:r>
    </w:p>
    <w:p w14:paraId="019CA80E" w14:textId="77777777" w:rsidR="000D28CD" w:rsidRDefault="000D28CD" w:rsidP="000D28CD">
      <w:r>
        <w:t>print(</w:t>
      </w:r>
      <w:proofErr w:type="spellStart"/>
      <w:r>
        <w:t>result_matrix</w:t>
      </w:r>
      <w:proofErr w:type="spellEnd"/>
      <w:r>
        <w:t>)</w:t>
      </w:r>
    </w:p>
    <w:p w14:paraId="71E7D096" w14:textId="77777777" w:rsidR="000D28CD" w:rsidRDefault="000D28CD" w:rsidP="000D28CD"/>
    <w:p w14:paraId="653A10D6" w14:textId="77777777" w:rsidR="000D28CD" w:rsidRDefault="000D28CD" w:rsidP="000D28CD"/>
    <w:p w14:paraId="7FA4E157" w14:textId="77777777" w:rsidR="000D28CD" w:rsidRDefault="000D28CD" w:rsidP="000D28CD">
      <w:r>
        <w:t>Explanation:</w:t>
      </w:r>
    </w:p>
    <w:p w14:paraId="7365D39E" w14:textId="77777777" w:rsidR="000D28CD" w:rsidRDefault="000D28CD" w:rsidP="000D28CD">
      <w:r>
        <w:t>In the above code, I used one function which takes matrix and a power value as input.</w:t>
      </w:r>
    </w:p>
    <w:p w14:paraId="67040E09" w14:textId="374E0834" w:rsidR="000D28CD" w:rsidRDefault="000D28CD" w:rsidP="000D28CD">
      <w:r>
        <w:t xml:space="preserve">In the second function, it performs the matrix multiplication for the specified number of times. And print the appropriate </w:t>
      </w:r>
      <w:proofErr w:type="gramStart"/>
      <w:r>
        <w:t>matrix(</w:t>
      </w:r>
      <w:proofErr w:type="spellStart"/>
      <w:proofErr w:type="gramEnd"/>
      <w:r>
        <w:t>i.e</w:t>
      </w:r>
      <w:proofErr w:type="spellEnd"/>
      <w:r>
        <w:t xml:space="preserve"> result matrix).</w:t>
      </w:r>
    </w:p>
    <w:p w14:paraId="03ADE248" w14:textId="77777777" w:rsidR="000D28CD" w:rsidRDefault="000D28CD" w:rsidP="000D28CD"/>
    <w:p w14:paraId="219B5D91" w14:textId="77777777" w:rsidR="000D28CD" w:rsidRDefault="000D28CD" w:rsidP="000D28CD">
      <w:pPr>
        <w:ind w:firstLine="0"/>
      </w:pPr>
      <w:r>
        <w:t>Question4)</w:t>
      </w:r>
    </w:p>
    <w:p w14:paraId="60614589" w14:textId="77777777" w:rsidR="000D28CD" w:rsidRDefault="000D28CD" w:rsidP="000D28CD">
      <w:r>
        <w:t>Pseudo code:</w:t>
      </w:r>
    </w:p>
    <w:p w14:paraId="0EB58C03" w14:textId="77777777" w:rsidR="000D28CD" w:rsidRDefault="000D28CD" w:rsidP="000D28CD">
      <w:r>
        <w:t xml:space="preserve">function </w:t>
      </w:r>
      <w:proofErr w:type="spellStart"/>
      <w:r>
        <w:t>find_highest_occurence</w:t>
      </w:r>
      <w:proofErr w:type="spellEnd"/>
      <w:r>
        <w:t>(</w:t>
      </w:r>
      <w:proofErr w:type="spellStart"/>
      <w:r>
        <w:t>input_str</w:t>
      </w:r>
      <w:proofErr w:type="spellEnd"/>
      <w:r>
        <w:t>):</w:t>
      </w:r>
    </w:p>
    <w:p w14:paraId="65C91080" w14:textId="77777777" w:rsidR="000D28CD" w:rsidRDefault="000D28CD" w:rsidP="000D28CD">
      <w:r>
        <w:t xml:space="preserve">   </w:t>
      </w:r>
      <w:proofErr w:type="spellStart"/>
      <w:r>
        <w:t>char_frequency</w:t>
      </w:r>
      <w:proofErr w:type="spellEnd"/>
      <w:r>
        <w:t xml:space="preserve"> = </w:t>
      </w:r>
      <w:proofErr w:type="spellStart"/>
      <w:r>
        <w:t>create_empty_</w:t>
      </w:r>
      <w:proofErr w:type="gramStart"/>
      <w:r>
        <w:t>dictionary</w:t>
      </w:r>
      <w:proofErr w:type="spellEnd"/>
      <w:r>
        <w:t>(</w:t>
      </w:r>
      <w:proofErr w:type="gramEnd"/>
      <w:r>
        <w:t>)</w:t>
      </w:r>
    </w:p>
    <w:p w14:paraId="6D8AEE4A" w14:textId="77777777" w:rsidR="000D28CD" w:rsidRDefault="000D28CD" w:rsidP="000D28CD"/>
    <w:p w14:paraId="05E48D64" w14:textId="77777777" w:rsidR="000D28CD" w:rsidRDefault="000D28CD" w:rsidP="000D28CD">
      <w:r>
        <w:t xml:space="preserve">   for char in </w:t>
      </w:r>
      <w:proofErr w:type="spellStart"/>
      <w:r>
        <w:t>input_str</w:t>
      </w:r>
      <w:proofErr w:type="spellEnd"/>
      <w:r>
        <w:t>:</w:t>
      </w:r>
    </w:p>
    <w:p w14:paraId="2C10D639" w14:textId="77777777" w:rsidR="000D28CD" w:rsidRDefault="000D28CD" w:rsidP="000D28CD">
      <w:r>
        <w:t xml:space="preserve">      # </w:t>
      </w:r>
      <w:proofErr w:type="gramStart"/>
      <w:r>
        <w:t>if</w:t>
      </w:r>
      <w:proofErr w:type="gramEnd"/>
      <w:r>
        <w:t xml:space="preserve"> the character is an alphabet, update its frequency in the dictionary </w:t>
      </w:r>
    </w:p>
    <w:p w14:paraId="1CF71895" w14:textId="77777777" w:rsidR="000D28CD" w:rsidRDefault="000D28CD" w:rsidP="000D28CD">
      <w:r>
        <w:t xml:space="preserve">      if </w:t>
      </w:r>
      <w:proofErr w:type="spellStart"/>
      <w:r>
        <w:t>is_alphabet</w:t>
      </w:r>
      <w:proofErr w:type="spellEnd"/>
      <w:r>
        <w:t>(char):</w:t>
      </w:r>
    </w:p>
    <w:p w14:paraId="4E76D7BB" w14:textId="77777777" w:rsidR="000D28CD" w:rsidRDefault="000D28CD" w:rsidP="000D28CD">
      <w:r>
        <w:t xml:space="preserve">         if char is in </w:t>
      </w:r>
      <w:proofErr w:type="spellStart"/>
      <w:r>
        <w:t>char_frequency</w:t>
      </w:r>
      <w:proofErr w:type="spellEnd"/>
      <w:r>
        <w:t>:</w:t>
      </w:r>
    </w:p>
    <w:p w14:paraId="403F0556" w14:textId="77777777" w:rsidR="000D28CD" w:rsidRDefault="000D28CD" w:rsidP="000D28CD">
      <w:r>
        <w:t xml:space="preserve">             </w:t>
      </w:r>
      <w:proofErr w:type="spellStart"/>
      <w:r>
        <w:t>char_frequency</w:t>
      </w:r>
      <w:proofErr w:type="spellEnd"/>
      <w:r>
        <w:t>[char] += 1</w:t>
      </w:r>
    </w:p>
    <w:p w14:paraId="4CBC9D5E" w14:textId="77777777" w:rsidR="000D28CD" w:rsidRDefault="000D28CD" w:rsidP="000D28CD">
      <w:r>
        <w:t xml:space="preserve">        else:</w:t>
      </w:r>
    </w:p>
    <w:p w14:paraId="7AEDF2EA" w14:textId="77777777" w:rsidR="000D28CD" w:rsidRDefault="000D28CD" w:rsidP="000D28CD">
      <w:r>
        <w:t xml:space="preserve">            </w:t>
      </w:r>
      <w:proofErr w:type="spellStart"/>
      <w:r>
        <w:t>char_frequency</w:t>
      </w:r>
      <w:proofErr w:type="spellEnd"/>
      <w:r>
        <w:t>[char] = 1</w:t>
      </w:r>
    </w:p>
    <w:p w14:paraId="158CFE0F" w14:textId="77777777" w:rsidR="000D28CD" w:rsidRDefault="000D28CD" w:rsidP="000D28CD"/>
    <w:p w14:paraId="5CFB5373" w14:textId="77777777" w:rsidR="000D28CD" w:rsidRDefault="000D28CD" w:rsidP="000D28CD">
      <w:r>
        <w:t># Find the character with the maximum frequency</w:t>
      </w:r>
    </w:p>
    <w:p w14:paraId="30BD3FFD" w14:textId="77777777" w:rsidR="000D28CD" w:rsidRDefault="000D28CD" w:rsidP="000D28CD">
      <w:proofErr w:type="spellStart"/>
      <w:r>
        <w:t>most_common_char</w:t>
      </w:r>
      <w:proofErr w:type="spellEnd"/>
      <w:r>
        <w:t xml:space="preserve"> = </w:t>
      </w:r>
      <w:proofErr w:type="spellStart"/>
      <w:r>
        <w:t>get_key_with_max_value</w:t>
      </w:r>
      <w:proofErr w:type="spellEnd"/>
      <w:r>
        <w:t>(</w:t>
      </w:r>
      <w:proofErr w:type="spellStart"/>
      <w:r>
        <w:t>char_frequency</w:t>
      </w:r>
      <w:proofErr w:type="spellEnd"/>
      <w:r>
        <w:t>)</w:t>
      </w:r>
    </w:p>
    <w:p w14:paraId="674CA540" w14:textId="77777777" w:rsidR="000D28CD" w:rsidRDefault="000D28CD" w:rsidP="000D28CD">
      <w:r>
        <w:t xml:space="preserve"> </w:t>
      </w:r>
    </w:p>
    <w:p w14:paraId="026C6803" w14:textId="77777777" w:rsidR="000D28CD" w:rsidRDefault="000D28CD" w:rsidP="000D28CD">
      <w:r>
        <w:t># Output the character with its occurrence count</w:t>
      </w:r>
    </w:p>
    <w:p w14:paraId="13DEF3D0" w14:textId="77777777" w:rsidR="000D28CD" w:rsidRDefault="000D28CD" w:rsidP="000D28CD">
      <w:proofErr w:type="spellStart"/>
      <w:r>
        <w:t>max_occurence_count</w:t>
      </w:r>
      <w:proofErr w:type="spellEnd"/>
      <w:r>
        <w:t xml:space="preserve"> = </w:t>
      </w:r>
      <w:proofErr w:type="spellStart"/>
      <w:r>
        <w:t>char_frequency</w:t>
      </w:r>
      <w:proofErr w:type="spellEnd"/>
      <w:r>
        <w:t>[</w:t>
      </w:r>
      <w:proofErr w:type="spellStart"/>
      <w:r>
        <w:t>most_common_char</w:t>
      </w:r>
      <w:proofErr w:type="spellEnd"/>
      <w:r>
        <w:t>]</w:t>
      </w:r>
    </w:p>
    <w:p w14:paraId="6B3C394B" w14:textId="77777777" w:rsidR="000D28CD" w:rsidRDefault="000D28CD" w:rsidP="000D28CD"/>
    <w:p w14:paraId="006EF513" w14:textId="77777777" w:rsidR="000D28CD" w:rsidRDefault="000D28CD" w:rsidP="000D28CD">
      <w:r>
        <w:t xml:space="preserve">  </w:t>
      </w:r>
      <w:proofErr w:type="gramStart"/>
      <w:r>
        <w:t>print(</w:t>
      </w:r>
      <w:proofErr w:type="gramEnd"/>
      <w:r>
        <w:t>“ The most common alphabet is ” ,</w:t>
      </w:r>
      <w:proofErr w:type="spellStart"/>
      <w:r>
        <w:t>most_common_char</w:t>
      </w:r>
      <w:proofErr w:type="spellEnd"/>
      <w:r>
        <w:t xml:space="preserve">, “ with a count of: ”, </w:t>
      </w:r>
      <w:proofErr w:type="spellStart"/>
      <w:r>
        <w:t>max_occurence_count</w:t>
      </w:r>
      <w:proofErr w:type="spellEnd"/>
      <w:r>
        <w:t>)</w:t>
      </w:r>
    </w:p>
    <w:p w14:paraId="3BBC9313" w14:textId="77777777" w:rsidR="000D28CD" w:rsidRDefault="000D28CD" w:rsidP="000D28CD"/>
    <w:p w14:paraId="4C630A15" w14:textId="77777777" w:rsidR="000D28CD" w:rsidRDefault="000D28CD" w:rsidP="000D28CD">
      <w:r>
        <w:t xml:space="preserve"># Example usage </w:t>
      </w:r>
    </w:p>
    <w:p w14:paraId="0E86A631" w14:textId="77777777" w:rsidR="000D28CD" w:rsidRDefault="000D28CD" w:rsidP="000D28CD">
      <w:proofErr w:type="spellStart"/>
      <w:r>
        <w:t>given_string</w:t>
      </w:r>
      <w:proofErr w:type="spellEnd"/>
      <w:r>
        <w:t xml:space="preserve"> = </w:t>
      </w:r>
      <w:proofErr w:type="gramStart"/>
      <w:r>
        <w:t xml:space="preserve">“ </w:t>
      </w:r>
      <w:proofErr w:type="spellStart"/>
      <w:r>
        <w:t>Bharathteja</w:t>
      </w:r>
      <w:proofErr w:type="spellEnd"/>
      <w:proofErr w:type="gramEnd"/>
      <w:r>
        <w:t xml:space="preserve"> ”</w:t>
      </w:r>
    </w:p>
    <w:p w14:paraId="5EA2621E" w14:textId="77777777" w:rsidR="000D28CD" w:rsidRDefault="000D28CD" w:rsidP="000D28CD">
      <w:proofErr w:type="spellStart"/>
      <w:r>
        <w:t>find_highest_occurence</w:t>
      </w:r>
      <w:proofErr w:type="spellEnd"/>
      <w:r>
        <w:t>(</w:t>
      </w:r>
      <w:proofErr w:type="spellStart"/>
      <w:r>
        <w:t>given_string</w:t>
      </w:r>
      <w:proofErr w:type="spellEnd"/>
      <w:r>
        <w:t>)</w:t>
      </w:r>
    </w:p>
    <w:p w14:paraId="169AFB35" w14:textId="77777777" w:rsidR="000D28CD" w:rsidRDefault="000D28CD" w:rsidP="000D28CD"/>
    <w:p w14:paraId="52A3DFB8" w14:textId="77777777" w:rsidR="000D28CD" w:rsidRDefault="000D28CD" w:rsidP="000D28CD">
      <w:r>
        <w:t>Explanation:</w:t>
      </w:r>
    </w:p>
    <w:p w14:paraId="25338160" w14:textId="73CA69E9" w:rsidR="000D28CD" w:rsidRPr="000D28CD" w:rsidRDefault="000D28CD" w:rsidP="000D28CD">
      <w:r>
        <w:t>In the above code, I used one function which takes a string as input and iterates through each character in the given input string. And prints most frequently occurring alphabet in a given string. So, this finds the most frequently occurring alphabet in a given string.</w:t>
      </w:r>
    </w:p>
    <w:sectPr w:rsidR="000D28CD" w:rsidRPr="000D28C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C687" w14:textId="77777777" w:rsidR="0006727E" w:rsidRDefault="0006727E">
      <w:pPr>
        <w:spacing w:line="240" w:lineRule="auto"/>
      </w:pPr>
      <w:r>
        <w:separator/>
      </w:r>
    </w:p>
  </w:endnote>
  <w:endnote w:type="continuationSeparator" w:id="0">
    <w:p w14:paraId="5217A7F6" w14:textId="77777777" w:rsidR="0006727E" w:rsidRDefault="0006727E">
      <w:pPr>
        <w:spacing w:line="240" w:lineRule="auto"/>
      </w:pPr>
      <w:r>
        <w:continuationSeparator/>
      </w:r>
    </w:p>
  </w:endnote>
  <w:endnote w:type="continuationNotice" w:id="1">
    <w:p w14:paraId="63F43CDA" w14:textId="77777777" w:rsidR="0006727E" w:rsidRDefault="000672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8596C24" w14:textId="77777777" w:rsidTr="733B038C">
      <w:tc>
        <w:tcPr>
          <w:tcW w:w="3120" w:type="dxa"/>
        </w:tcPr>
        <w:p w14:paraId="111A60A5" w14:textId="77777777" w:rsidR="733B038C" w:rsidRDefault="733B038C" w:rsidP="733B038C">
          <w:pPr>
            <w:pStyle w:val="Header"/>
            <w:ind w:left="-115"/>
          </w:pPr>
        </w:p>
      </w:tc>
      <w:tc>
        <w:tcPr>
          <w:tcW w:w="3120" w:type="dxa"/>
        </w:tcPr>
        <w:p w14:paraId="3BFA5369" w14:textId="77777777" w:rsidR="733B038C" w:rsidRDefault="733B038C" w:rsidP="733B038C">
          <w:pPr>
            <w:pStyle w:val="Header"/>
            <w:jc w:val="center"/>
          </w:pPr>
        </w:p>
      </w:tc>
      <w:tc>
        <w:tcPr>
          <w:tcW w:w="3120" w:type="dxa"/>
        </w:tcPr>
        <w:p w14:paraId="0D5EC933" w14:textId="77777777" w:rsidR="733B038C" w:rsidRDefault="733B038C" w:rsidP="733B038C">
          <w:pPr>
            <w:pStyle w:val="Header"/>
            <w:ind w:right="-115"/>
            <w:jc w:val="right"/>
          </w:pPr>
        </w:p>
      </w:tc>
    </w:tr>
  </w:tbl>
  <w:p w14:paraId="699666E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C1011F4" w14:textId="77777777" w:rsidTr="733B038C">
      <w:tc>
        <w:tcPr>
          <w:tcW w:w="3120" w:type="dxa"/>
        </w:tcPr>
        <w:p w14:paraId="1533AE33" w14:textId="77777777" w:rsidR="733B038C" w:rsidRDefault="733B038C" w:rsidP="733B038C">
          <w:pPr>
            <w:pStyle w:val="Header"/>
            <w:ind w:left="-115"/>
          </w:pPr>
        </w:p>
      </w:tc>
      <w:tc>
        <w:tcPr>
          <w:tcW w:w="3120" w:type="dxa"/>
        </w:tcPr>
        <w:p w14:paraId="7AAEA9F3" w14:textId="77777777" w:rsidR="733B038C" w:rsidRDefault="733B038C" w:rsidP="733B038C">
          <w:pPr>
            <w:pStyle w:val="Header"/>
            <w:jc w:val="center"/>
          </w:pPr>
        </w:p>
      </w:tc>
      <w:tc>
        <w:tcPr>
          <w:tcW w:w="3120" w:type="dxa"/>
        </w:tcPr>
        <w:p w14:paraId="19BABDCD" w14:textId="77777777" w:rsidR="733B038C" w:rsidRDefault="733B038C" w:rsidP="733B038C">
          <w:pPr>
            <w:pStyle w:val="Header"/>
            <w:ind w:right="-115"/>
            <w:jc w:val="right"/>
          </w:pPr>
        </w:p>
      </w:tc>
    </w:tr>
  </w:tbl>
  <w:p w14:paraId="7F8D851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BEC8F" w14:textId="77777777" w:rsidR="0006727E" w:rsidRDefault="0006727E">
      <w:pPr>
        <w:spacing w:line="240" w:lineRule="auto"/>
      </w:pPr>
      <w:r>
        <w:separator/>
      </w:r>
    </w:p>
  </w:footnote>
  <w:footnote w:type="continuationSeparator" w:id="0">
    <w:p w14:paraId="1DB9B2B6" w14:textId="77777777" w:rsidR="0006727E" w:rsidRDefault="0006727E">
      <w:pPr>
        <w:spacing w:line="240" w:lineRule="auto"/>
      </w:pPr>
      <w:r>
        <w:continuationSeparator/>
      </w:r>
    </w:p>
  </w:footnote>
  <w:footnote w:type="continuationNotice" w:id="1">
    <w:p w14:paraId="29C696FD" w14:textId="77777777" w:rsidR="0006727E" w:rsidRDefault="000672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25CCB48" w14:textId="77777777" w:rsidTr="008830C9">
      <w:tc>
        <w:tcPr>
          <w:tcW w:w="3120" w:type="dxa"/>
        </w:tcPr>
        <w:p w14:paraId="075A8FFA" w14:textId="060C80F1" w:rsidR="00604652" w:rsidRDefault="002F4A69" w:rsidP="00604652">
          <w:pPr>
            <w:pStyle w:val="Header"/>
          </w:pPr>
          <w:r>
            <w:t>ML ASSIGNMENT1</w:t>
          </w:r>
        </w:p>
      </w:tc>
      <w:tc>
        <w:tcPr>
          <w:tcW w:w="3120" w:type="dxa"/>
        </w:tcPr>
        <w:p w14:paraId="38522038" w14:textId="77777777" w:rsidR="00904DBE" w:rsidRDefault="00904DBE" w:rsidP="00904DBE">
          <w:pPr>
            <w:pStyle w:val="Header"/>
            <w:jc w:val="center"/>
          </w:pPr>
        </w:p>
      </w:tc>
      <w:tc>
        <w:tcPr>
          <w:tcW w:w="3120" w:type="dxa"/>
        </w:tcPr>
        <w:p w14:paraId="41AAD93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CEF65F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4028C8B" w14:textId="77777777" w:rsidTr="00FD478C">
      <w:tc>
        <w:tcPr>
          <w:tcW w:w="3120" w:type="dxa"/>
        </w:tcPr>
        <w:p w14:paraId="1E9F1D95" w14:textId="69BB8BE0" w:rsidR="733B038C" w:rsidRPr="00FD478C" w:rsidRDefault="00BE64A2" w:rsidP="00FD478C">
          <w:pPr>
            <w:pStyle w:val="Header"/>
          </w:pPr>
          <w:r>
            <w:t xml:space="preserve">ML </w:t>
          </w:r>
          <w:r w:rsidRPr="00BE64A2">
            <w:t>ASSIGNMENT1</w:t>
          </w:r>
        </w:p>
      </w:tc>
      <w:tc>
        <w:tcPr>
          <w:tcW w:w="3120" w:type="dxa"/>
        </w:tcPr>
        <w:p w14:paraId="593E940D" w14:textId="77777777" w:rsidR="733B038C" w:rsidRDefault="733B038C" w:rsidP="733B038C">
          <w:pPr>
            <w:pStyle w:val="Header"/>
            <w:jc w:val="center"/>
          </w:pPr>
        </w:p>
      </w:tc>
      <w:tc>
        <w:tcPr>
          <w:tcW w:w="3120" w:type="dxa"/>
        </w:tcPr>
        <w:p w14:paraId="50C29608" w14:textId="77777777" w:rsidR="733B038C" w:rsidRDefault="733B038C" w:rsidP="733B038C">
          <w:pPr>
            <w:pStyle w:val="Header"/>
            <w:ind w:right="-115"/>
            <w:jc w:val="right"/>
          </w:pPr>
        </w:p>
      </w:tc>
    </w:tr>
  </w:tbl>
  <w:p w14:paraId="00D68FF5" w14:textId="427C746C"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44"/>
    <w:rsid w:val="0006727E"/>
    <w:rsid w:val="000775A2"/>
    <w:rsid w:val="000D28CD"/>
    <w:rsid w:val="002C3BE4"/>
    <w:rsid w:val="002D50C0"/>
    <w:rsid w:val="002F4A69"/>
    <w:rsid w:val="002F7E04"/>
    <w:rsid w:val="00371BD9"/>
    <w:rsid w:val="0042207D"/>
    <w:rsid w:val="00436F50"/>
    <w:rsid w:val="004C683E"/>
    <w:rsid w:val="00500997"/>
    <w:rsid w:val="00530EF3"/>
    <w:rsid w:val="005936DA"/>
    <w:rsid w:val="00596874"/>
    <w:rsid w:val="005D013D"/>
    <w:rsid w:val="00601965"/>
    <w:rsid w:val="00604652"/>
    <w:rsid w:val="006C101C"/>
    <w:rsid w:val="006E179C"/>
    <w:rsid w:val="006F4709"/>
    <w:rsid w:val="006F4E29"/>
    <w:rsid w:val="00702B81"/>
    <w:rsid w:val="00727711"/>
    <w:rsid w:val="0074264E"/>
    <w:rsid w:val="00775502"/>
    <w:rsid w:val="00796468"/>
    <w:rsid w:val="007D4A2B"/>
    <w:rsid w:val="007E2D6A"/>
    <w:rsid w:val="007E6CFB"/>
    <w:rsid w:val="008078FA"/>
    <w:rsid w:val="00823731"/>
    <w:rsid w:val="008F28A6"/>
    <w:rsid w:val="00904DBE"/>
    <w:rsid w:val="00937521"/>
    <w:rsid w:val="009D0D25"/>
    <w:rsid w:val="00A74444"/>
    <w:rsid w:val="00A75901"/>
    <w:rsid w:val="00B5233A"/>
    <w:rsid w:val="00BA6612"/>
    <w:rsid w:val="00BD7A50"/>
    <w:rsid w:val="00BE64A2"/>
    <w:rsid w:val="00C26C30"/>
    <w:rsid w:val="00CA1E31"/>
    <w:rsid w:val="00CD7F50"/>
    <w:rsid w:val="00D94563"/>
    <w:rsid w:val="00DA395D"/>
    <w:rsid w:val="00DA6E0F"/>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AA3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3033">
      <w:bodyDiv w:val="1"/>
      <w:marLeft w:val="0"/>
      <w:marRight w:val="0"/>
      <w:marTop w:val="0"/>
      <w:marBottom w:val="0"/>
      <w:divBdr>
        <w:top w:val="none" w:sz="0" w:space="0" w:color="auto"/>
        <w:left w:val="none" w:sz="0" w:space="0" w:color="auto"/>
        <w:bottom w:val="none" w:sz="0" w:space="0" w:color="auto"/>
        <w:right w:val="none" w:sz="0" w:space="0" w:color="auto"/>
      </w:divBdr>
    </w:div>
    <w:div w:id="563954207">
      <w:bodyDiv w:val="1"/>
      <w:marLeft w:val="0"/>
      <w:marRight w:val="0"/>
      <w:marTop w:val="0"/>
      <w:marBottom w:val="0"/>
      <w:divBdr>
        <w:top w:val="none" w:sz="0" w:space="0" w:color="auto"/>
        <w:left w:val="none" w:sz="0" w:space="0" w:color="auto"/>
        <w:bottom w:val="none" w:sz="0" w:space="0" w:color="auto"/>
        <w:right w:val="none" w:sz="0" w:space="0" w:color="auto"/>
      </w:divBdr>
    </w:div>
    <w:div w:id="8827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16</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2024-02-04T16:22:00Z</dcterms:created>
  <dcterms:modified xsi:type="dcterms:W3CDTF">2024-02-04T16:22:00Z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